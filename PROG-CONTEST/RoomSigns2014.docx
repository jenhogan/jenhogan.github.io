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486" w:rsidRDefault="00FA6486" w:rsidP="00D6249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Siena College</w:t>
      </w:r>
    </w:p>
    <w:p w:rsidR="00FA6486" w:rsidRDefault="00FA6486" w:rsidP="00D6249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27</w:t>
      </w:r>
      <w:r w:rsidRPr="00FA6486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Annual High School Programming Contest</w:t>
      </w:r>
    </w:p>
    <w:p w:rsidR="00FA6486" w:rsidRDefault="00FA6486" w:rsidP="00D6249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April 4, 2014</w:t>
      </w:r>
    </w:p>
    <w:p w:rsidR="00FA6486" w:rsidRDefault="00FA6486" w:rsidP="00D62493">
      <w:pPr>
        <w:jc w:val="center"/>
        <w:rPr>
          <w:b/>
          <w:sz w:val="36"/>
          <w:szCs w:val="36"/>
        </w:rPr>
      </w:pPr>
    </w:p>
    <w:p w:rsidR="00FA6486" w:rsidRDefault="00FA6486" w:rsidP="00D62493">
      <w:pPr>
        <w:jc w:val="center"/>
        <w:rPr>
          <w:b/>
          <w:sz w:val="36"/>
          <w:szCs w:val="36"/>
        </w:rPr>
      </w:pPr>
    </w:p>
    <w:p w:rsidR="00FA6486" w:rsidRDefault="00FA6486" w:rsidP="00D62493">
      <w:pPr>
        <w:jc w:val="center"/>
        <w:rPr>
          <w:b/>
          <w:sz w:val="36"/>
          <w:szCs w:val="36"/>
        </w:rPr>
      </w:pPr>
    </w:p>
    <w:p w:rsidR="00FA6486" w:rsidRPr="00FA6486" w:rsidRDefault="00FA6486" w:rsidP="00D62493">
      <w:pPr>
        <w:jc w:val="center"/>
        <w:rPr>
          <w:b/>
          <w:sz w:val="36"/>
          <w:szCs w:val="36"/>
        </w:rPr>
      </w:pPr>
    </w:p>
    <w:p w:rsidR="00FA6486" w:rsidRDefault="00FA6486" w:rsidP="00D62493">
      <w:pPr>
        <w:jc w:val="center"/>
        <w:rPr>
          <w:b/>
          <w:sz w:val="144"/>
          <w:szCs w:val="144"/>
        </w:rPr>
      </w:pPr>
    </w:p>
    <w:p w:rsidR="00697A18" w:rsidRPr="00D62493" w:rsidRDefault="00FA6486" w:rsidP="00D62493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DALTON</w:t>
      </w:r>
    </w:p>
    <w:p w:rsidR="00D62493" w:rsidRPr="00D62493" w:rsidRDefault="00D62493" w:rsidP="00D62493">
      <w:pPr>
        <w:jc w:val="center"/>
        <w:rPr>
          <w:b/>
          <w:sz w:val="144"/>
          <w:szCs w:val="144"/>
        </w:rPr>
      </w:pPr>
    </w:p>
    <w:p w:rsidR="00EC593A" w:rsidRDefault="00EC593A" w:rsidP="00EC593A">
      <w:pPr>
        <w:jc w:val="center"/>
        <w:rPr>
          <w:b/>
          <w:sz w:val="144"/>
          <w:szCs w:val="144"/>
        </w:rPr>
      </w:pPr>
    </w:p>
    <w:p w:rsidR="00FE17E6" w:rsidRDefault="00FE17E6" w:rsidP="00EC593A">
      <w:pPr>
        <w:jc w:val="center"/>
        <w:rPr>
          <w:b/>
          <w:sz w:val="144"/>
          <w:szCs w:val="144"/>
        </w:rPr>
      </w:pPr>
    </w:p>
    <w:p w:rsidR="00FA6486" w:rsidRDefault="00FA6486" w:rsidP="00FA648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Siena College</w:t>
      </w:r>
    </w:p>
    <w:p w:rsidR="00FA6486" w:rsidRDefault="00FA6486" w:rsidP="00FA648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27</w:t>
      </w:r>
      <w:r w:rsidRPr="00FA6486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Annual High School Programming Contest</w:t>
      </w:r>
    </w:p>
    <w:p w:rsidR="00FA6486" w:rsidRDefault="00FA6486" w:rsidP="00FA648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April 4, 2014</w:t>
      </w:r>
    </w:p>
    <w:p w:rsidR="00FA6486" w:rsidRDefault="00FA6486" w:rsidP="00FA6486">
      <w:pPr>
        <w:jc w:val="center"/>
        <w:rPr>
          <w:b/>
          <w:sz w:val="36"/>
          <w:szCs w:val="36"/>
        </w:rPr>
      </w:pPr>
    </w:p>
    <w:p w:rsidR="00FA6486" w:rsidRDefault="00FA6486" w:rsidP="00FA6486">
      <w:pPr>
        <w:jc w:val="center"/>
        <w:rPr>
          <w:b/>
          <w:sz w:val="36"/>
          <w:szCs w:val="36"/>
        </w:rPr>
      </w:pPr>
    </w:p>
    <w:p w:rsidR="00FA6486" w:rsidRDefault="00FA6486" w:rsidP="00FA6486">
      <w:pPr>
        <w:jc w:val="center"/>
        <w:rPr>
          <w:b/>
          <w:sz w:val="36"/>
          <w:szCs w:val="36"/>
        </w:rPr>
      </w:pPr>
    </w:p>
    <w:p w:rsidR="00FA6486" w:rsidRPr="00FA6486" w:rsidRDefault="00FA6486" w:rsidP="00FA6486">
      <w:pPr>
        <w:jc w:val="center"/>
        <w:rPr>
          <w:b/>
          <w:sz w:val="36"/>
          <w:szCs w:val="36"/>
        </w:rPr>
      </w:pPr>
    </w:p>
    <w:p w:rsidR="00FA6486" w:rsidRDefault="00FA6486" w:rsidP="00FA6486">
      <w:pPr>
        <w:jc w:val="center"/>
        <w:rPr>
          <w:b/>
          <w:sz w:val="144"/>
          <w:szCs w:val="144"/>
        </w:rPr>
      </w:pPr>
    </w:p>
    <w:p w:rsidR="00FA6486" w:rsidRPr="00D62493" w:rsidRDefault="00FA6486" w:rsidP="00FA6486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GUILDERLAND B</w:t>
      </w:r>
    </w:p>
    <w:p w:rsidR="00EC593A" w:rsidRDefault="00EC593A" w:rsidP="00EC593A">
      <w:pPr>
        <w:jc w:val="center"/>
        <w:rPr>
          <w:b/>
          <w:sz w:val="144"/>
          <w:szCs w:val="144"/>
        </w:rPr>
      </w:pPr>
    </w:p>
    <w:p w:rsidR="00FA6486" w:rsidRDefault="000C23BB" w:rsidP="00FA6486">
      <w:pPr>
        <w:jc w:val="center"/>
        <w:rPr>
          <w:b/>
          <w:sz w:val="36"/>
          <w:szCs w:val="36"/>
        </w:rPr>
      </w:pPr>
      <w:r>
        <w:rPr>
          <w:b/>
          <w:sz w:val="144"/>
          <w:szCs w:val="144"/>
        </w:rPr>
        <w:br w:type="page"/>
      </w:r>
      <w:r w:rsidR="00FA6486">
        <w:rPr>
          <w:b/>
          <w:sz w:val="36"/>
          <w:szCs w:val="36"/>
        </w:rPr>
        <w:lastRenderedPageBreak/>
        <w:t>Siena College</w:t>
      </w:r>
    </w:p>
    <w:p w:rsidR="00FA6486" w:rsidRDefault="00FA6486" w:rsidP="00FA648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27</w:t>
      </w:r>
      <w:r w:rsidRPr="00FA6486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Annual High School Programming Contest</w:t>
      </w:r>
    </w:p>
    <w:p w:rsidR="00FA6486" w:rsidRDefault="00FA6486" w:rsidP="00FA648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April 4, 2014</w:t>
      </w:r>
    </w:p>
    <w:p w:rsidR="00FA6486" w:rsidRDefault="00FA6486" w:rsidP="00FA6486">
      <w:pPr>
        <w:jc w:val="center"/>
        <w:rPr>
          <w:b/>
          <w:sz w:val="36"/>
          <w:szCs w:val="36"/>
        </w:rPr>
      </w:pPr>
    </w:p>
    <w:p w:rsidR="00FA6486" w:rsidRDefault="00FA6486" w:rsidP="00FA6486">
      <w:pPr>
        <w:jc w:val="center"/>
        <w:rPr>
          <w:b/>
          <w:sz w:val="36"/>
          <w:szCs w:val="36"/>
        </w:rPr>
      </w:pPr>
    </w:p>
    <w:p w:rsidR="00FA6486" w:rsidRDefault="00FA6486" w:rsidP="00FA6486">
      <w:pPr>
        <w:jc w:val="center"/>
        <w:rPr>
          <w:b/>
          <w:sz w:val="36"/>
          <w:szCs w:val="36"/>
        </w:rPr>
      </w:pPr>
    </w:p>
    <w:p w:rsidR="00FA6486" w:rsidRPr="00FA6486" w:rsidRDefault="00FA6486" w:rsidP="00FA6486">
      <w:pPr>
        <w:jc w:val="center"/>
        <w:rPr>
          <w:b/>
          <w:sz w:val="36"/>
          <w:szCs w:val="36"/>
        </w:rPr>
      </w:pPr>
    </w:p>
    <w:p w:rsidR="00FA6486" w:rsidRDefault="00FA6486" w:rsidP="00FA6486">
      <w:pPr>
        <w:jc w:val="center"/>
        <w:rPr>
          <w:b/>
          <w:sz w:val="144"/>
          <w:szCs w:val="144"/>
        </w:rPr>
      </w:pPr>
    </w:p>
    <w:p w:rsidR="00FA6486" w:rsidRPr="00D62493" w:rsidRDefault="00FA6486" w:rsidP="00FA6486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SHAKER C</w:t>
      </w:r>
    </w:p>
    <w:p w:rsidR="000C23BB" w:rsidRDefault="000C23BB" w:rsidP="000C23BB">
      <w:pPr>
        <w:jc w:val="center"/>
        <w:rPr>
          <w:b/>
          <w:sz w:val="144"/>
          <w:szCs w:val="144"/>
        </w:rPr>
      </w:pPr>
    </w:p>
    <w:p w:rsidR="001E5B56" w:rsidRDefault="001E5B56" w:rsidP="00EE7031">
      <w:pPr>
        <w:jc w:val="center"/>
        <w:rPr>
          <w:b/>
          <w:sz w:val="144"/>
          <w:szCs w:val="144"/>
        </w:rPr>
      </w:pPr>
    </w:p>
    <w:p w:rsidR="00FE17E6" w:rsidRDefault="00FE17E6" w:rsidP="00EE7031">
      <w:pPr>
        <w:jc w:val="center"/>
        <w:rPr>
          <w:b/>
          <w:sz w:val="144"/>
          <w:szCs w:val="144"/>
        </w:rPr>
      </w:pPr>
    </w:p>
    <w:p w:rsidR="00FA6486" w:rsidRDefault="00FA6486" w:rsidP="00FA648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Siena College</w:t>
      </w:r>
    </w:p>
    <w:p w:rsidR="00FA6486" w:rsidRDefault="00FA6486" w:rsidP="00FA648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27</w:t>
      </w:r>
      <w:r w:rsidRPr="00FA6486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Annual High School Programming Contest</w:t>
      </w:r>
    </w:p>
    <w:p w:rsidR="00FA6486" w:rsidRDefault="00FA6486" w:rsidP="00FA648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April 4, 2014</w:t>
      </w:r>
    </w:p>
    <w:p w:rsidR="00FA6486" w:rsidRDefault="00FA6486" w:rsidP="00FA6486">
      <w:pPr>
        <w:jc w:val="center"/>
        <w:rPr>
          <w:b/>
          <w:sz w:val="36"/>
          <w:szCs w:val="36"/>
        </w:rPr>
      </w:pPr>
    </w:p>
    <w:p w:rsidR="00FA6486" w:rsidRDefault="00FA6486" w:rsidP="00FA6486">
      <w:pPr>
        <w:jc w:val="center"/>
        <w:rPr>
          <w:b/>
          <w:sz w:val="36"/>
          <w:szCs w:val="36"/>
        </w:rPr>
      </w:pPr>
    </w:p>
    <w:p w:rsidR="00FA6486" w:rsidRDefault="00FA6486" w:rsidP="00FA6486">
      <w:pPr>
        <w:jc w:val="center"/>
        <w:rPr>
          <w:b/>
          <w:sz w:val="36"/>
          <w:szCs w:val="36"/>
        </w:rPr>
      </w:pPr>
    </w:p>
    <w:p w:rsidR="00FA6486" w:rsidRPr="00FA6486" w:rsidRDefault="00FA6486" w:rsidP="00FA6486">
      <w:pPr>
        <w:jc w:val="center"/>
        <w:rPr>
          <w:b/>
          <w:sz w:val="36"/>
          <w:szCs w:val="36"/>
        </w:rPr>
      </w:pPr>
    </w:p>
    <w:p w:rsidR="00FA6486" w:rsidRDefault="00FA6486" w:rsidP="00FA6486">
      <w:pPr>
        <w:jc w:val="center"/>
        <w:rPr>
          <w:b/>
          <w:sz w:val="144"/>
          <w:szCs w:val="144"/>
        </w:rPr>
      </w:pPr>
    </w:p>
    <w:p w:rsidR="00FA6486" w:rsidRPr="00D62493" w:rsidRDefault="00FA6486" w:rsidP="00FA6486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SHAKER D</w:t>
      </w:r>
    </w:p>
    <w:p w:rsidR="00EE7031" w:rsidRDefault="00EE7031">
      <w:pPr>
        <w:rPr>
          <w:b/>
          <w:sz w:val="144"/>
          <w:szCs w:val="144"/>
        </w:rPr>
      </w:pPr>
    </w:p>
    <w:p w:rsidR="00FE17E6" w:rsidRDefault="00FE17E6">
      <w:pPr>
        <w:rPr>
          <w:b/>
          <w:sz w:val="144"/>
          <w:szCs w:val="144"/>
        </w:rPr>
      </w:pPr>
    </w:p>
    <w:p w:rsidR="00FE17E6" w:rsidRDefault="00FE17E6" w:rsidP="00FE17E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Siena College</w:t>
      </w:r>
    </w:p>
    <w:p w:rsidR="00FE17E6" w:rsidRDefault="00FE17E6" w:rsidP="00FE17E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27</w:t>
      </w:r>
      <w:r w:rsidRPr="00FA6486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Annual High School Programming Contest</w:t>
      </w:r>
    </w:p>
    <w:p w:rsidR="00FE17E6" w:rsidRDefault="00FE17E6" w:rsidP="00FE17E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April 4, 2014</w:t>
      </w:r>
    </w:p>
    <w:p w:rsidR="00FE17E6" w:rsidRDefault="00FE17E6" w:rsidP="00FE17E6">
      <w:pPr>
        <w:jc w:val="center"/>
        <w:rPr>
          <w:b/>
          <w:sz w:val="36"/>
          <w:szCs w:val="36"/>
        </w:rPr>
      </w:pPr>
    </w:p>
    <w:p w:rsidR="00FE17E6" w:rsidRDefault="00FE17E6" w:rsidP="00FE17E6">
      <w:pPr>
        <w:jc w:val="center"/>
        <w:rPr>
          <w:b/>
          <w:sz w:val="36"/>
          <w:szCs w:val="36"/>
        </w:rPr>
      </w:pPr>
    </w:p>
    <w:p w:rsidR="00FE17E6" w:rsidRDefault="00FE17E6" w:rsidP="00FE17E6">
      <w:pPr>
        <w:jc w:val="center"/>
        <w:rPr>
          <w:b/>
          <w:sz w:val="36"/>
          <w:szCs w:val="36"/>
        </w:rPr>
      </w:pPr>
    </w:p>
    <w:p w:rsidR="00FE17E6" w:rsidRPr="00FA6486" w:rsidRDefault="00FE17E6" w:rsidP="00FE17E6">
      <w:pPr>
        <w:jc w:val="center"/>
        <w:rPr>
          <w:b/>
          <w:sz w:val="36"/>
          <w:szCs w:val="36"/>
        </w:rPr>
      </w:pPr>
    </w:p>
    <w:p w:rsidR="00FE17E6" w:rsidRDefault="00FE17E6" w:rsidP="00FE17E6">
      <w:pPr>
        <w:jc w:val="center"/>
        <w:rPr>
          <w:b/>
          <w:sz w:val="144"/>
          <w:szCs w:val="144"/>
        </w:rPr>
      </w:pPr>
    </w:p>
    <w:p w:rsidR="00FE17E6" w:rsidRPr="00D62493" w:rsidRDefault="00FE17E6" w:rsidP="00FE17E6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SHENENDEHOWA C</w:t>
      </w:r>
    </w:p>
    <w:p w:rsidR="00FE17E6" w:rsidRDefault="00FE17E6" w:rsidP="00FE17E6">
      <w:pPr>
        <w:jc w:val="center"/>
        <w:rPr>
          <w:b/>
          <w:sz w:val="36"/>
          <w:szCs w:val="36"/>
        </w:rPr>
      </w:pPr>
    </w:p>
    <w:p w:rsidR="00FE17E6" w:rsidRDefault="00FE17E6" w:rsidP="00FE17E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Siena College</w:t>
      </w:r>
    </w:p>
    <w:p w:rsidR="00FE17E6" w:rsidRDefault="00FE17E6" w:rsidP="00FE17E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27</w:t>
      </w:r>
      <w:r w:rsidRPr="00FA6486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Annual High School Programming Contest</w:t>
      </w:r>
    </w:p>
    <w:p w:rsidR="00FE17E6" w:rsidRDefault="00FE17E6" w:rsidP="00FE17E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April 4, 2014</w:t>
      </w:r>
    </w:p>
    <w:p w:rsidR="00FE17E6" w:rsidRDefault="00FE17E6" w:rsidP="00FE17E6">
      <w:pPr>
        <w:jc w:val="center"/>
        <w:rPr>
          <w:b/>
          <w:sz w:val="36"/>
          <w:szCs w:val="36"/>
        </w:rPr>
      </w:pPr>
    </w:p>
    <w:p w:rsidR="00FE17E6" w:rsidRDefault="00FE17E6" w:rsidP="00FE17E6">
      <w:pPr>
        <w:jc w:val="center"/>
        <w:rPr>
          <w:b/>
          <w:sz w:val="36"/>
          <w:szCs w:val="36"/>
        </w:rPr>
      </w:pPr>
    </w:p>
    <w:p w:rsidR="00FE17E6" w:rsidRDefault="00FE17E6" w:rsidP="00FE17E6">
      <w:pPr>
        <w:jc w:val="center"/>
        <w:rPr>
          <w:b/>
          <w:sz w:val="36"/>
          <w:szCs w:val="36"/>
        </w:rPr>
      </w:pPr>
    </w:p>
    <w:p w:rsidR="00FE17E6" w:rsidRPr="00FA6486" w:rsidRDefault="00FE17E6" w:rsidP="00FE17E6">
      <w:pPr>
        <w:jc w:val="center"/>
        <w:rPr>
          <w:b/>
          <w:sz w:val="36"/>
          <w:szCs w:val="36"/>
        </w:rPr>
      </w:pPr>
    </w:p>
    <w:p w:rsidR="00FE17E6" w:rsidRDefault="00FE17E6" w:rsidP="00FE17E6">
      <w:pPr>
        <w:jc w:val="center"/>
        <w:rPr>
          <w:b/>
          <w:sz w:val="144"/>
          <w:szCs w:val="144"/>
        </w:rPr>
      </w:pPr>
    </w:p>
    <w:p w:rsidR="00FE17E6" w:rsidRPr="00D62493" w:rsidRDefault="00FE17E6" w:rsidP="00FE17E6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SHENENDEHOWA D</w:t>
      </w:r>
    </w:p>
    <w:p w:rsidR="00EE7031" w:rsidRPr="00D62493" w:rsidRDefault="00EE7031" w:rsidP="00EE7031">
      <w:pPr>
        <w:jc w:val="center"/>
        <w:rPr>
          <w:b/>
          <w:sz w:val="144"/>
          <w:szCs w:val="144"/>
        </w:rPr>
      </w:pPr>
    </w:p>
    <w:p w:rsidR="00FE17E6" w:rsidRDefault="00FE17E6" w:rsidP="00FE17E6">
      <w:pPr>
        <w:jc w:val="center"/>
        <w:rPr>
          <w:b/>
          <w:sz w:val="36"/>
          <w:szCs w:val="36"/>
        </w:rPr>
      </w:pPr>
    </w:p>
    <w:p w:rsidR="00FE17E6" w:rsidRDefault="00FE17E6" w:rsidP="00FE17E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Siena College</w:t>
      </w:r>
    </w:p>
    <w:p w:rsidR="00FE17E6" w:rsidRDefault="00FE17E6" w:rsidP="00FE17E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27</w:t>
      </w:r>
      <w:r w:rsidRPr="00FA6486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Annual High School Programming Contest</w:t>
      </w:r>
    </w:p>
    <w:p w:rsidR="00FE17E6" w:rsidRDefault="00FE17E6" w:rsidP="00FE17E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April 4, 2014</w:t>
      </w:r>
    </w:p>
    <w:p w:rsidR="00FE17E6" w:rsidRDefault="00FE17E6" w:rsidP="00FE17E6">
      <w:pPr>
        <w:jc w:val="center"/>
        <w:rPr>
          <w:b/>
          <w:sz w:val="36"/>
          <w:szCs w:val="36"/>
        </w:rPr>
      </w:pPr>
    </w:p>
    <w:p w:rsidR="00FE17E6" w:rsidRDefault="00FE17E6" w:rsidP="00FE17E6">
      <w:pPr>
        <w:jc w:val="center"/>
        <w:rPr>
          <w:b/>
          <w:sz w:val="36"/>
          <w:szCs w:val="36"/>
        </w:rPr>
      </w:pPr>
    </w:p>
    <w:p w:rsidR="00FE17E6" w:rsidRDefault="00FE17E6" w:rsidP="00FE17E6">
      <w:pPr>
        <w:jc w:val="center"/>
        <w:rPr>
          <w:b/>
          <w:sz w:val="36"/>
          <w:szCs w:val="36"/>
        </w:rPr>
      </w:pPr>
    </w:p>
    <w:p w:rsidR="00FE17E6" w:rsidRPr="00FA6486" w:rsidRDefault="00FE17E6" w:rsidP="00FE17E6">
      <w:pPr>
        <w:jc w:val="center"/>
        <w:rPr>
          <w:b/>
          <w:sz w:val="36"/>
          <w:szCs w:val="36"/>
        </w:rPr>
      </w:pPr>
    </w:p>
    <w:p w:rsidR="00FE17E6" w:rsidRDefault="00FE17E6" w:rsidP="00FE17E6">
      <w:pPr>
        <w:jc w:val="center"/>
        <w:rPr>
          <w:b/>
          <w:sz w:val="144"/>
          <w:szCs w:val="144"/>
        </w:rPr>
      </w:pPr>
    </w:p>
    <w:p w:rsidR="00FE17E6" w:rsidRPr="00D62493" w:rsidRDefault="00FE17E6" w:rsidP="00FE17E6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SHAKER E</w:t>
      </w:r>
    </w:p>
    <w:p w:rsidR="00800E11" w:rsidRDefault="00800E11" w:rsidP="00FE17E6">
      <w:pPr>
        <w:rPr>
          <w:b/>
          <w:sz w:val="144"/>
          <w:szCs w:val="144"/>
        </w:rPr>
      </w:pPr>
    </w:p>
    <w:p w:rsidR="00EE7031" w:rsidRPr="00D62493" w:rsidRDefault="00EE7031" w:rsidP="00EE7031">
      <w:pPr>
        <w:jc w:val="center"/>
        <w:rPr>
          <w:b/>
          <w:sz w:val="144"/>
          <w:szCs w:val="144"/>
        </w:rPr>
      </w:pPr>
    </w:p>
    <w:p w:rsidR="00FE17E6" w:rsidRDefault="00C24ED9" w:rsidP="00FE17E6">
      <w:pPr>
        <w:jc w:val="center"/>
        <w:rPr>
          <w:b/>
          <w:sz w:val="36"/>
          <w:szCs w:val="36"/>
        </w:rPr>
      </w:pPr>
      <w:r>
        <w:rPr>
          <w:b/>
          <w:sz w:val="144"/>
          <w:szCs w:val="144"/>
        </w:rPr>
        <w:br w:type="page"/>
      </w:r>
      <w:r w:rsidR="00FE17E6">
        <w:rPr>
          <w:b/>
          <w:sz w:val="36"/>
          <w:szCs w:val="36"/>
        </w:rPr>
        <w:lastRenderedPageBreak/>
        <w:t>Siena College</w:t>
      </w:r>
    </w:p>
    <w:p w:rsidR="00FE17E6" w:rsidRDefault="00FE17E6" w:rsidP="00FE17E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27</w:t>
      </w:r>
      <w:r w:rsidRPr="00FA6486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Annual High School Programming Contest</w:t>
      </w:r>
    </w:p>
    <w:p w:rsidR="00FE17E6" w:rsidRDefault="00FE17E6" w:rsidP="00FE17E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April 4, 2014</w:t>
      </w:r>
    </w:p>
    <w:p w:rsidR="00FE17E6" w:rsidRDefault="00FE17E6" w:rsidP="00FE17E6">
      <w:pPr>
        <w:jc w:val="center"/>
        <w:rPr>
          <w:b/>
          <w:sz w:val="36"/>
          <w:szCs w:val="36"/>
        </w:rPr>
      </w:pPr>
    </w:p>
    <w:p w:rsidR="00FE17E6" w:rsidRDefault="00FE17E6" w:rsidP="00FE17E6">
      <w:pPr>
        <w:jc w:val="center"/>
        <w:rPr>
          <w:b/>
          <w:sz w:val="36"/>
          <w:szCs w:val="36"/>
        </w:rPr>
      </w:pPr>
    </w:p>
    <w:p w:rsidR="00FE17E6" w:rsidRDefault="00FE17E6" w:rsidP="00FE17E6">
      <w:pPr>
        <w:jc w:val="center"/>
        <w:rPr>
          <w:b/>
          <w:sz w:val="36"/>
          <w:szCs w:val="36"/>
        </w:rPr>
      </w:pPr>
    </w:p>
    <w:p w:rsidR="00FE17E6" w:rsidRPr="00FA6486" w:rsidRDefault="00FE17E6" w:rsidP="00FE17E6">
      <w:pPr>
        <w:jc w:val="center"/>
        <w:rPr>
          <w:b/>
          <w:sz w:val="36"/>
          <w:szCs w:val="36"/>
        </w:rPr>
      </w:pPr>
    </w:p>
    <w:p w:rsidR="00FE17E6" w:rsidRDefault="00FE17E6" w:rsidP="00FE17E6">
      <w:pPr>
        <w:jc w:val="center"/>
        <w:rPr>
          <w:b/>
          <w:sz w:val="144"/>
          <w:szCs w:val="144"/>
        </w:rPr>
      </w:pPr>
    </w:p>
    <w:p w:rsidR="00FE17E6" w:rsidRPr="00D62493" w:rsidRDefault="00FE17E6" w:rsidP="00FE17E6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SHAKER F</w:t>
      </w:r>
    </w:p>
    <w:p w:rsidR="00EC593A" w:rsidRDefault="00EC593A" w:rsidP="00EC593A">
      <w:pPr>
        <w:jc w:val="center"/>
        <w:rPr>
          <w:b/>
          <w:sz w:val="144"/>
          <w:szCs w:val="144"/>
        </w:rPr>
      </w:pPr>
    </w:p>
    <w:p w:rsidR="00EC593A" w:rsidRDefault="00EC593A" w:rsidP="00EC593A">
      <w:pPr>
        <w:jc w:val="center"/>
        <w:rPr>
          <w:b/>
          <w:sz w:val="144"/>
          <w:szCs w:val="144"/>
        </w:rPr>
      </w:pPr>
    </w:p>
    <w:p w:rsidR="00FE17E6" w:rsidRDefault="00FE17E6" w:rsidP="00FE17E6">
      <w:pPr>
        <w:jc w:val="center"/>
        <w:rPr>
          <w:b/>
          <w:sz w:val="36"/>
          <w:szCs w:val="36"/>
        </w:rPr>
      </w:pPr>
    </w:p>
    <w:p w:rsidR="00FE17E6" w:rsidRDefault="00FE17E6" w:rsidP="00FE17E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Siena College</w:t>
      </w:r>
    </w:p>
    <w:p w:rsidR="00FE17E6" w:rsidRDefault="00FE17E6" w:rsidP="00FE17E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27</w:t>
      </w:r>
      <w:r w:rsidRPr="00FA6486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Annual High School Programming Contest</w:t>
      </w:r>
    </w:p>
    <w:p w:rsidR="00FE17E6" w:rsidRDefault="00FE17E6" w:rsidP="00FE17E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April 4, 2014</w:t>
      </w:r>
    </w:p>
    <w:p w:rsidR="00FE17E6" w:rsidRDefault="00FE17E6" w:rsidP="00FE17E6">
      <w:pPr>
        <w:jc w:val="center"/>
        <w:rPr>
          <w:b/>
          <w:sz w:val="36"/>
          <w:szCs w:val="36"/>
        </w:rPr>
      </w:pPr>
    </w:p>
    <w:p w:rsidR="00FE17E6" w:rsidRDefault="00FE17E6" w:rsidP="00FE17E6">
      <w:pPr>
        <w:jc w:val="center"/>
        <w:rPr>
          <w:b/>
          <w:sz w:val="36"/>
          <w:szCs w:val="36"/>
        </w:rPr>
      </w:pPr>
    </w:p>
    <w:p w:rsidR="00FE17E6" w:rsidRDefault="00FE17E6" w:rsidP="00FE17E6">
      <w:pPr>
        <w:jc w:val="center"/>
        <w:rPr>
          <w:b/>
          <w:sz w:val="36"/>
          <w:szCs w:val="36"/>
        </w:rPr>
      </w:pPr>
    </w:p>
    <w:p w:rsidR="00FE17E6" w:rsidRPr="00FA6486" w:rsidRDefault="00FE17E6" w:rsidP="00FE17E6">
      <w:pPr>
        <w:jc w:val="center"/>
        <w:rPr>
          <w:b/>
          <w:sz w:val="36"/>
          <w:szCs w:val="36"/>
        </w:rPr>
      </w:pPr>
    </w:p>
    <w:p w:rsidR="001A3405" w:rsidRDefault="001A3405" w:rsidP="00FE17E6">
      <w:pPr>
        <w:jc w:val="center"/>
        <w:rPr>
          <w:b/>
          <w:sz w:val="144"/>
          <w:szCs w:val="144"/>
        </w:rPr>
      </w:pPr>
    </w:p>
    <w:p w:rsidR="00FE17E6" w:rsidRPr="00D62493" w:rsidRDefault="00FE17E6" w:rsidP="00FE17E6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SHAKER G</w:t>
      </w:r>
    </w:p>
    <w:p w:rsidR="00C24ED9" w:rsidRDefault="00C24ED9">
      <w:pPr>
        <w:rPr>
          <w:b/>
          <w:sz w:val="144"/>
          <w:szCs w:val="144"/>
        </w:rPr>
      </w:pPr>
    </w:p>
    <w:p w:rsidR="00EF2275" w:rsidRDefault="00EF2275">
      <w:pPr>
        <w:rPr>
          <w:b/>
          <w:sz w:val="144"/>
          <w:szCs w:val="144"/>
        </w:rPr>
      </w:pPr>
    </w:p>
    <w:p w:rsidR="001A3405" w:rsidRDefault="001A3405" w:rsidP="001A3405">
      <w:pPr>
        <w:jc w:val="center"/>
        <w:rPr>
          <w:b/>
          <w:sz w:val="36"/>
          <w:szCs w:val="36"/>
        </w:rPr>
      </w:pPr>
    </w:p>
    <w:p w:rsidR="001A3405" w:rsidRDefault="001A3405" w:rsidP="001A3405">
      <w:pPr>
        <w:jc w:val="center"/>
        <w:rPr>
          <w:b/>
          <w:sz w:val="36"/>
          <w:szCs w:val="36"/>
        </w:rPr>
      </w:pPr>
    </w:p>
    <w:p w:rsidR="001A3405" w:rsidRDefault="001A3405" w:rsidP="001A340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Siena College</w:t>
      </w:r>
    </w:p>
    <w:p w:rsidR="001A3405" w:rsidRDefault="001A3405" w:rsidP="001A340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27</w:t>
      </w:r>
      <w:r w:rsidRPr="00FA6486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Annual High School Programming Contest</w:t>
      </w:r>
    </w:p>
    <w:p w:rsidR="001A3405" w:rsidRDefault="001A3405" w:rsidP="001A340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April 4, 2014</w:t>
      </w:r>
    </w:p>
    <w:p w:rsidR="001A3405" w:rsidRDefault="001A3405" w:rsidP="00EF2275">
      <w:pPr>
        <w:jc w:val="center"/>
        <w:rPr>
          <w:b/>
          <w:sz w:val="144"/>
          <w:szCs w:val="144"/>
        </w:rPr>
      </w:pPr>
    </w:p>
    <w:p w:rsidR="001A3405" w:rsidRDefault="001A3405" w:rsidP="00EF2275">
      <w:pPr>
        <w:jc w:val="center"/>
        <w:rPr>
          <w:b/>
          <w:sz w:val="144"/>
          <w:szCs w:val="144"/>
        </w:rPr>
      </w:pPr>
    </w:p>
    <w:p w:rsidR="00EF2275" w:rsidRPr="00D62493" w:rsidRDefault="00332D86" w:rsidP="00EF2275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SHENENDE</w:t>
      </w:r>
      <w:r w:rsidR="001A3405">
        <w:rPr>
          <w:b/>
          <w:sz w:val="144"/>
          <w:szCs w:val="144"/>
        </w:rPr>
        <w:t>HOWA E</w:t>
      </w:r>
    </w:p>
    <w:p w:rsidR="00EF2275" w:rsidRPr="00D62493" w:rsidRDefault="00EF2275" w:rsidP="00EF2275">
      <w:pPr>
        <w:jc w:val="center"/>
        <w:rPr>
          <w:b/>
          <w:sz w:val="144"/>
          <w:szCs w:val="144"/>
        </w:rPr>
      </w:pPr>
    </w:p>
    <w:p w:rsidR="001A3405" w:rsidRDefault="001A3405" w:rsidP="001A3405">
      <w:pPr>
        <w:jc w:val="center"/>
        <w:rPr>
          <w:b/>
          <w:sz w:val="36"/>
          <w:szCs w:val="36"/>
        </w:rPr>
      </w:pPr>
    </w:p>
    <w:p w:rsidR="001A3405" w:rsidRDefault="001A3405" w:rsidP="001A3405">
      <w:pPr>
        <w:jc w:val="center"/>
        <w:rPr>
          <w:b/>
          <w:sz w:val="36"/>
          <w:szCs w:val="36"/>
        </w:rPr>
      </w:pPr>
    </w:p>
    <w:p w:rsidR="001A3405" w:rsidRDefault="001A3405" w:rsidP="001A340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Siena College</w:t>
      </w:r>
    </w:p>
    <w:p w:rsidR="001A3405" w:rsidRDefault="001A3405" w:rsidP="001A340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27</w:t>
      </w:r>
      <w:r w:rsidRPr="00FA6486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Annual High School Programming Contest</w:t>
      </w:r>
    </w:p>
    <w:p w:rsidR="001A3405" w:rsidRDefault="001A3405" w:rsidP="001A340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April 4, 2014</w:t>
      </w:r>
    </w:p>
    <w:p w:rsidR="00043D37" w:rsidRDefault="00043D37">
      <w:pPr>
        <w:rPr>
          <w:b/>
          <w:sz w:val="144"/>
          <w:szCs w:val="144"/>
        </w:rPr>
      </w:pPr>
    </w:p>
    <w:p w:rsidR="00043D37" w:rsidRPr="00D62493" w:rsidRDefault="001A3405" w:rsidP="00043D37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GUILDERLAND A</w:t>
      </w:r>
    </w:p>
    <w:p w:rsidR="00043D37" w:rsidRPr="00D62493" w:rsidRDefault="00043D37" w:rsidP="00043D37">
      <w:pPr>
        <w:jc w:val="center"/>
        <w:rPr>
          <w:b/>
          <w:sz w:val="144"/>
          <w:szCs w:val="144"/>
        </w:rPr>
      </w:pPr>
    </w:p>
    <w:p w:rsidR="00800E11" w:rsidRDefault="00800E11" w:rsidP="00EC593A">
      <w:pPr>
        <w:jc w:val="center"/>
        <w:rPr>
          <w:b/>
          <w:sz w:val="144"/>
          <w:szCs w:val="144"/>
        </w:rPr>
      </w:pPr>
    </w:p>
    <w:p w:rsidR="001A3405" w:rsidRDefault="001A3405" w:rsidP="001A3405">
      <w:pPr>
        <w:jc w:val="center"/>
        <w:rPr>
          <w:b/>
          <w:sz w:val="36"/>
          <w:szCs w:val="36"/>
        </w:rPr>
      </w:pPr>
    </w:p>
    <w:p w:rsidR="001A3405" w:rsidRDefault="001A3405" w:rsidP="001A3405">
      <w:pPr>
        <w:jc w:val="center"/>
        <w:rPr>
          <w:b/>
          <w:sz w:val="36"/>
          <w:szCs w:val="36"/>
        </w:rPr>
      </w:pPr>
    </w:p>
    <w:p w:rsidR="001A3405" w:rsidRDefault="001A3405" w:rsidP="001A3405">
      <w:pPr>
        <w:jc w:val="center"/>
        <w:rPr>
          <w:b/>
          <w:sz w:val="36"/>
          <w:szCs w:val="36"/>
        </w:rPr>
      </w:pPr>
    </w:p>
    <w:p w:rsidR="001A3405" w:rsidRDefault="001A3405" w:rsidP="001A3405">
      <w:pPr>
        <w:jc w:val="center"/>
        <w:rPr>
          <w:b/>
          <w:sz w:val="36"/>
          <w:szCs w:val="36"/>
        </w:rPr>
      </w:pPr>
    </w:p>
    <w:p w:rsidR="001A3405" w:rsidRDefault="001A3405" w:rsidP="001A3405">
      <w:pPr>
        <w:jc w:val="center"/>
        <w:rPr>
          <w:b/>
          <w:sz w:val="36"/>
          <w:szCs w:val="36"/>
        </w:rPr>
      </w:pPr>
    </w:p>
    <w:p w:rsidR="00A26B1D" w:rsidRDefault="00A26B1D" w:rsidP="001A3405">
      <w:pPr>
        <w:jc w:val="center"/>
        <w:rPr>
          <w:b/>
          <w:sz w:val="36"/>
          <w:szCs w:val="36"/>
        </w:rPr>
      </w:pPr>
    </w:p>
    <w:p w:rsidR="001A3405" w:rsidRDefault="001A3405" w:rsidP="001A340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Siena College</w:t>
      </w:r>
    </w:p>
    <w:p w:rsidR="001A3405" w:rsidRDefault="001A3405" w:rsidP="001A340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27</w:t>
      </w:r>
      <w:r w:rsidRPr="00FA6486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Annual High School Programming Contest</w:t>
      </w:r>
    </w:p>
    <w:p w:rsidR="001A3405" w:rsidRDefault="001A3405" w:rsidP="001A340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April 4, 2014</w:t>
      </w:r>
    </w:p>
    <w:p w:rsidR="00EC593A" w:rsidRDefault="00EC593A">
      <w:pPr>
        <w:rPr>
          <w:b/>
          <w:sz w:val="144"/>
          <w:szCs w:val="144"/>
        </w:rPr>
      </w:pPr>
    </w:p>
    <w:p w:rsidR="00A26B1D" w:rsidRDefault="00A26B1D">
      <w:pPr>
        <w:rPr>
          <w:b/>
          <w:sz w:val="144"/>
          <w:szCs w:val="144"/>
        </w:rPr>
      </w:pPr>
    </w:p>
    <w:p w:rsidR="00A26B1D" w:rsidRDefault="00A26B1D" w:rsidP="00A26B1D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CATHOLIC CENTRAL</w:t>
      </w:r>
    </w:p>
    <w:p w:rsidR="00CD0785" w:rsidRDefault="00CD0785">
      <w:pPr>
        <w:rPr>
          <w:b/>
          <w:sz w:val="144"/>
          <w:szCs w:val="144"/>
        </w:rPr>
      </w:pPr>
    </w:p>
    <w:p w:rsidR="00A26B1D" w:rsidRDefault="00A26B1D" w:rsidP="00A26B1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Siena College</w:t>
      </w:r>
    </w:p>
    <w:p w:rsidR="00A26B1D" w:rsidRDefault="00A26B1D" w:rsidP="00A26B1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27</w:t>
      </w:r>
      <w:r w:rsidRPr="00FA6486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Annual High School Programming Contest</w:t>
      </w:r>
    </w:p>
    <w:p w:rsidR="00A26B1D" w:rsidRDefault="00A26B1D" w:rsidP="00A26B1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April 4, 2014</w:t>
      </w:r>
    </w:p>
    <w:p w:rsidR="00A26B1D" w:rsidRDefault="00A26B1D" w:rsidP="00A26B1D">
      <w:pPr>
        <w:rPr>
          <w:b/>
          <w:sz w:val="144"/>
          <w:szCs w:val="144"/>
        </w:rPr>
      </w:pPr>
    </w:p>
    <w:p w:rsidR="00A26B1D" w:rsidRDefault="00A26B1D" w:rsidP="00A26B1D">
      <w:pPr>
        <w:rPr>
          <w:b/>
          <w:sz w:val="144"/>
          <w:szCs w:val="144"/>
        </w:rPr>
      </w:pPr>
    </w:p>
    <w:p w:rsidR="00A26B1D" w:rsidRDefault="00A26B1D" w:rsidP="00A26B1D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SARATOGA D</w:t>
      </w:r>
    </w:p>
    <w:p w:rsidR="00CD0785" w:rsidRPr="00D62493" w:rsidRDefault="00CD0785" w:rsidP="00CD0785">
      <w:pPr>
        <w:jc w:val="center"/>
        <w:rPr>
          <w:b/>
          <w:sz w:val="144"/>
          <w:szCs w:val="144"/>
        </w:rPr>
      </w:pPr>
    </w:p>
    <w:p w:rsidR="00CD0785" w:rsidRDefault="00CD0785">
      <w:pPr>
        <w:rPr>
          <w:b/>
          <w:sz w:val="144"/>
          <w:szCs w:val="144"/>
        </w:rPr>
      </w:pPr>
      <w:r>
        <w:rPr>
          <w:b/>
          <w:sz w:val="144"/>
          <w:szCs w:val="144"/>
        </w:rPr>
        <w:br w:type="page"/>
      </w:r>
    </w:p>
    <w:p w:rsidR="00A26B1D" w:rsidRDefault="00A26B1D" w:rsidP="00A26B1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Siena College</w:t>
      </w:r>
    </w:p>
    <w:p w:rsidR="00A26B1D" w:rsidRDefault="00A26B1D" w:rsidP="00A26B1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27</w:t>
      </w:r>
      <w:r w:rsidRPr="00FA6486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Annual High School Programming Contest</w:t>
      </w:r>
    </w:p>
    <w:p w:rsidR="00A26B1D" w:rsidRDefault="00A26B1D" w:rsidP="00A26B1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April 4, 2014</w:t>
      </w:r>
    </w:p>
    <w:p w:rsidR="00A26B1D" w:rsidRDefault="00A26B1D" w:rsidP="00A26B1D">
      <w:pPr>
        <w:rPr>
          <w:b/>
          <w:sz w:val="144"/>
          <w:szCs w:val="144"/>
        </w:rPr>
      </w:pPr>
    </w:p>
    <w:p w:rsidR="00A26B1D" w:rsidRDefault="00A26B1D" w:rsidP="00A26B1D">
      <w:pPr>
        <w:rPr>
          <w:b/>
          <w:sz w:val="144"/>
          <w:szCs w:val="144"/>
        </w:rPr>
      </w:pPr>
    </w:p>
    <w:p w:rsidR="00A26B1D" w:rsidRDefault="00A26B1D" w:rsidP="00A26B1D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CHATHAM</w:t>
      </w:r>
    </w:p>
    <w:p w:rsidR="00CD0785" w:rsidRDefault="00CD0785" w:rsidP="00CD0785">
      <w:pPr>
        <w:jc w:val="center"/>
        <w:rPr>
          <w:b/>
          <w:sz w:val="144"/>
          <w:szCs w:val="144"/>
        </w:rPr>
      </w:pPr>
    </w:p>
    <w:p w:rsidR="00A26B1D" w:rsidRDefault="00A26B1D" w:rsidP="00CD0785">
      <w:pPr>
        <w:jc w:val="center"/>
        <w:rPr>
          <w:b/>
          <w:sz w:val="144"/>
          <w:szCs w:val="144"/>
        </w:rPr>
      </w:pPr>
    </w:p>
    <w:p w:rsidR="00A26B1D" w:rsidRDefault="00A26B1D" w:rsidP="00A26B1D">
      <w:pPr>
        <w:jc w:val="center"/>
        <w:rPr>
          <w:b/>
          <w:sz w:val="36"/>
          <w:szCs w:val="36"/>
        </w:rPr>
      </w:pPr>
    </w:p>
    <w:p w:rsidR="00A26B1D" w:rsidRDefault="00A26B1D" w:rsidP="00A26B1D">
      <w:pPr>
        <w:jc w:val="center"/>
        <w:rPr>
          <w:b/>
          <w:sz w:val="36"/>
          <w:szCs w:val="36"/>
        </w:rPr>
      </w:pPr>
    </w:p>
    <w:p w:rsidR="00A26B1D" w:rsidRDefault="00A26B1D" w:rsidP="00A26B1D">
      <w:pPr>
        <w:jc w:val="center"/>
        <w:rPr>
          <w:b/>
          <w:sz w:val="36"/>
          <w:szCs w:val="36"/>
        </w:rPr>
      </w:pPr>
    </w:p>
    <w:p w:rsidR="00A26B1D" w:rsidRDefault="00A26B1D" w:rsidP="00A26B1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Siena College</w:t>
      </w:r>
    </w:p>
    <w:p w:rsidR="00A26B1D" w:rsidRDefault="00A26B1D" w:rsidP="00A26B1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27</w:t>
      </w:r>
      <w:r w:rsidRPr="00FA6486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Annual High School Programming Contest</w:t>
      </w:r>
    </w:p>
    <w:p w:rsidR="00A26B1D" w:rsidRDefault="00A26B1D" w:rsidP="00A26B1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April 4, 2014</w:t>
      </w:r>
    </w:p>
    <w:p w:rsidR="00A26B1D" w:rsidRDefault="00A26B1D" w:rsidP="00A26B1D">
      <w:pPr>
        <w:rPr>
          <w:b/>
          <w:sz w:val="144"/>
          <w:szCs w:val="144"/>
        </w:rPr>
      </w:pPr>
    </w:p>
    <w:p w:rsidR="00A26B1D" w:rsidRDefault="00A26B1D" w:rsidP="00A26B1D">
      <w:pPr>
        <w:rPr>
          <w:b/>
          <w:sz w:val="144"/>
          <w:szCs w:val="144"/>
        </w:rPr>
      </w:pPr>
    </w:p>
    <w:p w:rsidR="00A26B1D" w:rsidRDefault="00A26B1D" w:rsidP="00A26B1D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SHENENDEHOWA A</w:t>
      </w:r>
    </w:p>
    <w:p w:rsidR="00A26B1D" w:rsidRPr="00D62493" w:rsidRDefault="00A26B1D" w:rsidP="00CD0785">
      <w:pPr>
        <w:jc w:val="center"/>
        <w:rPr>
          <w:b/>
          <w:sz w:val="144"/>
          <w:szCs w:val="144"/>
        </w:rPr>
      </w:pPr>
    </w:p>
    <w:p w:rsidR="00A26B1D" w:rsidRDefault="00A26B1D" w:rsidP="00A26B1D">
      <w:pPr>
        <w:jc w:val="center"/>
        <w:rPr>
          <w:b/>
          <w:sz w:val="36"/>
          <w:szCs w:val="36"/>
        </w:rPr>
      </w:pPr>
    </w:p>
    <w:p w:rsidR="00A26B1D" w:rsidRDefault="00A26B1D" w:rsidP="00A26B1D">
      <w:pPr>
        <w:jc w:val="center"/>
        <w:rPr>
          <w:b/>
          <w:sz w:val="36"/>
          <w:szCs w:val="36"/>
        </w:rPr>
      </w:pPr>
    </w:p>
    <w:p w:rsidR="00A26B1D" w:rsidRDefault="00A26B1D" w:rsidP="00A26B1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Siena College</w:t>
      </w:r>
    </w:p>
    <w:p w:rsidR="00A26B1D" w:rsidRDefault="00A26B1D" w:rsidP="00A26B1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27</w:t>
      </w:r>
      <w:r w:rsidRPr="00FA6486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Annual High School Programming Contest</w:t>
      </w:r>
    </w:p>
    <w:p w:rsidR="00A26B1D" w:rsidRDefault="00A26B1D" w:rsidP="00A26B1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April 4, 2014</w:t>
      </w:r>
    </w:p>
    <w:p w:rsidR="00A26B1D" w:rsidRDefault="00A26B1D" w:rsidP="00A26B1D">
      <w:pPr>
        <w:rPr>
          <w:b/>
          <w:sz w:val="144"/>
          <w:szCs w:val="144"/>
        </w:rPr>
      </w:pPr>
    </w:p>
    <w:p w:rsidR="00D62493" w:rsidRDefault="00A26B1D" w:rsidP="00A26B1D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BURNT HILLS-BALLSTON LAKE A</w:t>
      </w:r>
    </w:p>
    <w:p w:rsidR="00A26B1D" w:rsidRDefault="00A26B1D" w:rsidP="00A26B1D">
      <w:pPr>
        <w:jc w:val="center"/>
        <w:rPr>
          <w:b/>
          <w:sz w:val="144"/>
          <w:szCs w:val="144"/>
        </w:rPr>
      </w:pPr>
    </w:p>
    <w:p w:rsidR="00A26B1D" w:rsidRDefault="00A26B1D" w:rsidP="00A26B1D">
      <w:pPr>
        <w:jc w:val="center"/>
        <w:rPr>
          <w:b/>
          <w:sz w:val="144"/>
          <w:szCs w:val="144"/>
        </w:rPr>
      </w:pPr>
    </w:p>
    <w:p w:rsidR="00A26B1D" w:rsidRDefault="00A26B1D" w:rsidP="00A26B1D">
      <w:pPr>
        <w:jc w:val="center"/>
        <w:rPr>
          <w:b/>
          <w:sz w:val="36"/>
          <w:szCs w:val="36"/>
        </w:rPr>
      </w:pPr>
    </w:p>
    <w:p w:rsidR="00A26B1D" w:rsidRDefault="00A26B1D" w:rsidP="00A26B1D">
      <w:pPr>
        <w:jc w:val="center"/>
        <w:rPr>
          <w:b/>
          <w:sz w:val="36"/>
          <w:szCs w:val="36"/>
        </w:rPr>
      </w:pPr>
    </w:p>
    <w:p w:rsidR="00A26B1D" w:rsidRDefault="00A26B1D" w:rsidP="00A26B1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Siena College</w:t>
      </w:r>
    </w:p>
    <w:p w:rsidR="00A26B1D" w:rsidRDefault="00A26B1D" w:rsidP="00A26B1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27</w:t>
      </w:r>
      <w:r w:rsidRPr="00FA6486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Annual High School Programming Contest</w:t>
      </w:r>
    </w:p>
    <w:p w:rsidR="00A26B1D" w:rsidRDefault="00A26B1D" w:rsidP="00A26B1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April 4, 2014</w:t>
      </w:r>
    </w:p>
    <w:p w:rsidR="00A26B1D" w:rsidRDefault="00A26B1D" w:rsidP="00A26B1D">
      <w:pPr>
        <w:rPr>
          <w:b/>
          <w:sz w:val="144"/>
          <w:szCs w:val="144"/>
        </w:rPr>
      </w:pPr>
    </w:p>
    <w:p w:rsidR="00A26B1D" w:rsidRDefault="00A26B1D" w:rsidP="00A26B1D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BURNT HILLS-BALLSTON LAKE B</w:t>
      </w:r>
    </w:p>
    <w:p w:rsidR="002F5969" w:rsidRDefault="002F5969" w:rsidP="00A26B1D">
      <w:pPr>
        <w:jc w:val="center"/>
        <w:rPr>
          <w:b/>
          <w:sz w:val="144"/>
          <w:szCs w:val="144"/>
        </w:rPr>
      </w:pPr>
    </w:p>
    <w:p w:rsidR="002F5969" w:rsidRDefault="002F5969" w:rsidP="00A26B1D">
      <w:pPr>
        <w:jc w:val="center"/>
        <w:rPr>
          <w:b/>
          <w:sz w:val="144"/>
          <w:szCs w:val="144"/>
        </w:rPr>
      </w:pPr>
    </w:p>
    <w:p w:rsidR="002F5969" w:rsidRDefault="002F5969" w:rsidP="002F5969">
      <w:pPr>
        <w:jc w:val="center"/>
        <w:rPr>
          <w:b/>
          <w:sz w:val="36"/>
          <w:szCs w:val="36"/>
        </w:rPr>
      </w:pPr>
    </w:p>
    <w:p w:rsidR="002F5969" w:rsidRDefault="002F5969" w:rsidP="002F5969">
      <w:pPr>
        <w:jc w:val="center"/>
        <w:rPr>
          <w:b/>
          <w:sz w:val="36"/>
          <w:szCs w:val="36"/>
        </w:rPr>
      </w:pPr>
    </w:p>
    <w:p w:rsidR="002F5969" w:rsidRDefault="002F5969" w:rsidP="002F596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Siena College</w:t>
      </w:r>
    </w:p>
    <w:p w:rsidR="002F5969" w:rsidRDefault="002F5969" w:rsidP="002F596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27</w:t>
      </w:r>
      <w:r w:rsidRPr="00FA6486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Annual High School Programming Contest</w:t>
      </w:r>
    </w:p>
    <w:p w:rsidR="002F5969" w:rsidRDefault="002F5969" w:rsidP="002F596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April 4, 2014</w:t>
      </w:r>
    </w:p>
    <w:p w:rsidR="002F5969" w:rsidRDefault="002F5969" w:rsidP="002F5969">
      <w:pPr>
        <w:rPr>
          <w:b/>
          <w:sz w:val="144"/>
          <w:szCs w:val="144"/>
        </w:rPr>
      </w:pPr>
    </w:p>
    <w:p w:rsidR="002F5969" w:rsidRDefault="002F5969" w:rsidP="002F5969">
      <w:pPr>
        <w:jc w:val="center"/>
        <w:rPr>
          <w:b/>
          <w:sz w:val="144"/>
          <w:szCs w:val="144"/>
        </w:rPr>
      </w:pPr>
    </w:p>
    <w:p w:rsidR="002F5969" w:rsidRPr="00D62493" w:rsidRDefault="002F5969" w:rsidP="002F5969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NISKAYUNA A</w:t>
      </w:r>
    </w:p>
    <w:p w:rsidR="002F5969" w:rsidRDefault="002F5969" w:rsidP="00A26B1D">
      <w:pPr>
        <w:jc w:val="center"/>
        <w:rPr>
          <w:b/>
          <w:sz w:val="144"/>
          <w:szCs w:val="144"/>
        </w:rPr>
      </w:pPr>
    </w:p>
    <w:p w:rsidR="002F5969" w:rsidRDefault="002F5969" w:rsidP="00A26B1D">
      <w:pPr>
        <w:jc w:val="center"/>
        <w:rPr>
          <w:b/>
          <w:sz w:val="144"/>
          <w:szCs w:val="144"/>
        </w:rPr>
      </w:pPr>
    </w:p>
    <w:p w:rsidR="002F5969" w:rsidRDefault="002F5969" w:rsidP="00A26B1D">
      <w:pPr>
        <w:jc w:val="center"/>
        <w:rPr>
          <w:b/>
          <w:sz w:val="144"/>
          <w:szCs w:val="144"/>
        </w:rPr>
      </w:pPr>
    </w:p>
    <w:p w:rsidR="002F5969" w:rsidRDefault="002F5969" w:rsidP="002F596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Siena College</w:t>
      </w:r>
    </w:p>
    <w:p w:rsidR="002F5969" w:rsidRDefault="002F5969" w:rsidP="002F596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27</w:t>
      </w:r>
      <w:r w:rsidRPr="00FA6486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Annual High School Programming Contest</w:t>
      </w:r>
    </w:p>
    <w:p w:rsidR="002F5969" w:rsidRDefault="002F5969" w:rsidP="002F596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April 4, 2014</w:t>
      </w:r>
    </w:p>
    <w:p w:rsidR="002F5969" w:rsidRDefault="002F5969" w:rsidP="002F5969">
      <w:pPr>
        <w:rPr>
          <w:b/>
          <w:sz w:val="144"/>
          <w:szCs w:val="144"/>
        </w:rPr>
      </w:pPr>
    </w:p>
    <w:p w:rsidR="002F5969" w:rsidRDefault="002F5969" w:rsidP="002F5969">
      <w:pPr>
        <w:jc w:val="center"/>
        <w:rPr>
          <w:b/>
          <w:sz w:val="144"/>
          <w:szCs w:val="144"/>
        </w:rPr>
      </w:pPr>
    </w:p>
    <w:p w:rsidR="002F5969" w:rsidRPr="00D62493" w:rsidRDefault="002F5969" w:rsidP="002F5969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NISKAYUNA B</w:t>
      </w:r>
    </w:p>
    <w:p w:rsidR="002F5969" w:rsidRPr="00D62493" w:rsidRDefault="002F5969" w:rsidP="00A26B1D">
      <w:pPr>
        <w:jc w:val="center"/>
        <w:rPr>
          <w:b/>
          <w:sz w:val="144"/>
          <w:szCs w:val="144"/>
        </w:rPr>
      </w:pPr>
    </w:p>
    <w:p w:rsidR="00A26B1D" w:rsidRDefault="00A26B1D" w:rsidP="00A26B1D">
      <w:pPr>
        <w:jc w:val="center"/>
        <w:rPr>
          <w:b/>
          <w:sz w:val="144"/>
          <w:szCs w:val="144"/>
        </w:rPr>
      </w:pPr>
    </w:p>
    <w:p w:rsidR="00AC69B4" w:rsidRDefault="00AC69B4" w:rsidP="00AC69B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Siena College</w:t>
      </w:r>
    </w:p>
    <w:p w:rsidR="00AC69B4" w:rsidRDefault="00AC69B4" w:rsidP="00AC69B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27</w:t>
      </w:r>
      <w:r w:rsidRPr="00FA6486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Annual High School Programming Contest</w:t>
      </w:r>
    </w:p>
    <w:p w:rsidR="00AC69B4" w:rsidRDefault="00AC69B4" w:rsidP="00AC69B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April 4, 2014</w:t>
      </w:r>
    </w:p>
    <w:p w:rsidR="00AC69B4" w:rsidRDefault="00AC69B4" w:rsidP="00AC69B4">
      <w:pPr>
        <w:rPr>
          <w:b/>
          <w:sz w:val="144"/>
          <w:szCs w:val="144"/>
        </w:rPr>
      </w:pPr>
    </w:p>
    <w:p w:rsidR="00AC69B4" w:rsidRDefault="00AC69B4" w:rsidP="00AC69B4">
      <w:pPr>
        <w:jc w:val="center"/>
        <w:rPr>
          <w:b/>
          <w:sz w:val="144"/>
          <w:szCs w:val="144"/>
        </w:rPr>
      </w:pPr>
    </w:p>
    <w:p w:rsidR="00AC69B4" w:rsidRDefault="00AC69B4" w:rsidP="00AC69B4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SHAKER A</w:t>
      </w:r>
    </w:p>
    <w:p w:rsidR="00AC69B4" w:rsidRDefault="00AC69B4" w:rsidP="00AC69B4">
      <w:pPr>
        <w:jc w:val="center"/>
        <w:rPr>
          <w:b/>
          <w:sz w:val="144"/>
          <w:szCs w:val="144"/>
        </w:rPr>
      </w:pPr>
    </w:p>
    <w:p w:rsidR="00AC69B4" w:rsidRDefault="00AC69B4" w:rsidP="00AC69B4">
      <w:pPr>
        <w:jc w:val="center"/>
        <w:rPr>
          <w:b/>
          <w:sz w:val="144"/>
          <w:szCs w:val="144"/>
        </w:rPr>
      </w:pPr>
    </w:p>
    <w:p w:rsidR="00AC69B4" w:rsidRDefault="00AC69B4" w:rsidP="00AC69B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Siena College</w:t>
      </w:r>
    </w:p>
    <w:p w:rsidR="00AC69B4" w:rsidRDefault="00AC69B4" w:rsidP="00AC69B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27</w:t>
      </w:r>
      <w:r w:rsidRPr="00FA6486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Annual High School Programming Contest</w:t>
      </w:r>
    </w:p>
    <w:p w:rsidR="00AC69B4" w:rsidRDefault="00AC69B4" w:rsidP="00AC69B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April 4, 2014</w:t>
      </w:r>
    </w:p>
    <w:p w:rsidR="00AC69B4" w:rsidRDefault="00AC69B4" w:rsidP="00AC69B4">
      <w:pPr>
        <w:rPr>
          <w:b/>
          <w:sz w:val="144"/>
          <w:szCs w:val="144"/>
        </w:rPr>
      </w:pPr>
    </w:p>
    <w:p w:rsidR="00AC69B4" w:rsidRDefault="00AC69B4" w:rsidP="00AC69B4">
      <w:pPr>
        <w:jc w:val="center"/>
        <w:rPr>
          <w:b/>
          <w:sz w:val="144"/>
          <w:szCs w:val="144"/>
        </w:rPr>
      </w:pPr>
    </w:p>
    <w:p w:rsidR="00AC69B4" w:rsidRPr="00D62493" w:rsidRDefault="00AC69B4" w:rsidP="00AC69B4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SHAKER B</w:t>
      </w:r>
    </w:p>
    <w:p w:rsidR="00AC69B4" w:rsidRPr="00D62493" w:rsidRDefault="00AC69B4" w:rsidP="00AC69B4">
      <w:pPr>
        <w:jc w:val="center"/>
        <w:rPr>
          <w:b/>
          <w:sz w:val="144"/>
          <w:szCs w:val="144"/>
        </w:rPr>
      </w:pPr>
    </w:p>
    <w:p w:rsidR="00AC69B4" w:rsidRDefault="00AC69B4" w:rsidP="00A26B1D">
      <w:pPr>
        <w:jc w:val="center"/>
        <w:rPr>
          <w:b/>
          <w:sz w:val="144"/>
          <w:szCs w:val="144"/>
        </w:rPr>
      </w:pPr>
    </w:p>
    <w:p w:rsidR="00FF7F08" w:rsidRDefault="00FF7F08" w:rsidP="00FF7F0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Siena College</w:t>
      </w:r>
    </w:p>
    <w:p w:rsidR="00FF7F08" w:rsidRDefault="00FF7F08" w:rsidP="00FF7F0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27</w:t>
      </w:r>
      <w:r w:rsidRPr="00FA6486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Annual High School Programming Contest</w:t>
      </w:r>
    </w:p>
    <w:p w:rsidR="00FF7F08" w:rsidRDefault="00FF7F08" w:rsidP="00FF7F0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April 4, 2014</w:t>
      </w:r>
    </w:p>
    <w:p w:rsidR="00FF7F08" w:rsidRDefault="00FF7F08" w:rsidP="00FF7F08">
      <w:pPr>
        <w:rPr>
          <w:b/>
          <w:sz w:val="144"/>
          <w:szCs w:val="144"/>
        </w:rPr>
      </w:pPr>
    </w:p>
    <w:p w:rsidR="00FF7F08" w:rsidRDefault="00FF7F08" w:rsidP="00FF7F08">
      <w:pPr>
        <w:jc w:val="center"/>
        <w:rPr>
          <w:b/>
          <w:sz w:val="144"/>
          <w:szCs w:val="144"/>
        </w:rPr>
      </w:pPr>
    </w:p>
    <w:p w:rsidR="00FF7F08" w:rsidRDefault="00FF7F08" w:rsidP="00FF7F08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SARATOGA A</w:t>
      </w:r>
    </w:p>
    <w:p w:rsidR="00FF7F08" w:rsidRDefault="00FF7F08" w:rsidP="00FF7F08">
      <w:pPr>
        <w:jc w:val="center"/>
        <w:rPr>
          <w:b/>
          <w:sz w:val="144"/>
          <w:szCs w:val="144"/>
        </w:rPr>
      </w:pPr>
    </w:p>
    <w:p w:rsidR="00FF7F08" w:rsidRDefault="00FF7F08" w:rsidP="00FF7F08">
      <w:pPr>
        <w:jc w:val="center"/>
        <w:rPr>
          <w:b/>
          <w:sz w:val="144"/>
          <w:szCs w:val="144"/>
        </w:rPr>
      </w:pPr>
    </w:p>
    <w:p w:rsidR="00FF7F08" w:rsidRDefault="00FF7F08" w:rsidP="00FF7F0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Siena College</w:t>
      </w:r>
    </w:p>
    <w:p w:rsidR="00FF7F08" w:rsidRDefault="00FF7F08" w:rsidP="00FF7F0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27</w:t>
      </w:r>
      <w:r w:rsidRPr="00FA6486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Annual High School Programming Contest</w:t>
      </w:r>
    </w:p>
    <w:p w:rsidR="00FF7F08" w:rsidRDefault="00FF7F08" w:rsidP="00FF7F0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April 4, 2014</w:t>
      </w:r>
    </w:p>
    <w:p w:rsidR="00FF7F08" w:rsidRDefault="00FF7F08" w:rsidP="00FF7F08">
      <w:pPr>
        <w:rPr>
          <w:b/>
          <w:sz w:val="144"/>
          <w:szCs w:val="144"/>
        </w:rPr>
      </w:pPr>
    </w:p>
    <w:p w:rsidR="00FF7F08" w:rsidRDefault="00FF7F08" w:rsidP="00FF7F08">
      <w:pPr>
        <w:jc w:val="center"/>
        <w:rPr>
          <w:b/>
          <w:sz w:val="144"/>
          <w:szCs w:val="144"/>
        </w:rPr>
      </w:pPr>
    </w:p>
    <w:p w:rsidR="00FF7F08" w:rsidRPr="00D62493" w:rsidRDefault="00FF7F08" w:rsidP="00FF7F08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SHAKER H</w:t>
      </w:r>
    </w:p>
    <w:p w:rsidR="00FF7F08" w:rsidRPr="00D62493" w:rsidRDefault="00FF7F08" w:rsidP="00FF7F08">
      <w:pPr>
        <w:jc w:val="center"/>
        <w:rPr>
          <w:b/>
          <w:sz w:val="144"/>
          <w:szCs w:val="144"/>
        </w:rPr>
      </w:pPr>
    </w:p>
    <w:p w:rsidR="00FF7F08" w:rsidRDefault="00FF7F08" w:rsidP="00A26B1D">
      <w:pPr>
        <w:jc w:val="center"/>
        <w:rPr>
          <w:b/>
          <w:sz w:val="144"/>
          <w:szCs w:val="144"/>
        </w:rPr>
      </w:pPr>
    </w:p>
    <w:p w:rsidR="00FF7F08" w:rsidRDefault="00FF7F08" w:rsidP="00FF7F0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Siena College</w:t>
      </w:r>
    </w:p>
    <w:p w:rsidR="00FF7F08" w:rsidRDefault="00FF7F08" w:rsidP="00FF7F0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27</w:t>
      </w:r>
      <w:r w:rsidRPr="00FA6486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Annual High School Programming Contest</w:t>
      </w:r>
    </w:p>
    <w:p w:rsidR="00FF7F08" w:rsidRDefault="00FF7F08" w:rsidP="00FF7F0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April 4, 2014</w:t>
      </w:r>
    </w:p>
    <w:p w:rsidR="00FF7F08" w:rsidRDefault="00FF7F08" w:rsidP="00FF7F08">
      <w:pPr>
        <w:rPr>
          <w:b/>
          <w:sz w:val="144"/>
          <w:szCs w:val="144"/>
        </w:rPr>
      </w:pPr>
    </w:p>
    <w:p w:rsidR="00FF7F08" w:rsidRDefault="00FF7F08" w:rsidP="00FF7F08">
      <w:pPr>
        <w:jc w:val="center"/>
        <w:rPr>
          <w:b/>
          <w:sz w:val="144"/>
          <w:szCs w:val="144"/>
        </w:rPr>
      </w:pPr>
    </w:p>
    <w:p w:rsidR="00FF7F08" w:rsidRDefault="00FF7F08" w:rsidP="00FF7F08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SHAKER I</w:t>
      </w:r>
    </w:p>
    <w:p w:rsidR="00ED3CF7" w:rsidRDefault="00ED3CF7" w:rsidP="00FF7F08">
      <w:pPr>
        <w:jc w:val="center"/>
        <w:rPr>
          <w:b/>
          <w:sz w:val="144"/>
          <w:szCs w:val="144"/>
        </w:rPr>
      </w:pPr>
    </w:p>
    <w:p w:rsidR="00ED3CF7" w:rsidRDefault="00ED3CF7" w:rsidP="00FF7F08">
      <w:pPr>
        <w:jc w:val="center"/>
        <w:rPr>
          <w:b/>
          <w:sz w:val="144"/>
          <w:szCs w:val="144"/>
        </w:rPr>
      </w:pPr>
    </w:p>
    <w:p w:rsidR="00ED3CF7" w:rsidRDefault="00ED3CF7" w:rsidP="00ED3CF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Siena College</w:t>
      </w:r>
    </w:p>
    <w:p w:rsidR="00ED3CF7" w:rsidRDefault="00ED3CF7" w:rsidP="00ED3CF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27</w:t>
      </w:r>
      <w:r w:rsidRPr="00FA6486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Annual High School Programming Contest</w:t>
      </w:r>
    </w:p>
    <w:p w:rsidR="00ED3CF7" w:rsidRDefault="00ED3CF7" w:rsidP="00ED3CF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April 4, 2014</w:t>
      </w:r>
    </w:p>
    <w:p w:rsidR="00ED3CF7" w:rsidRDefault="00ED3CF7" w:rsidP="00ED3CF7">
      <w:pPr>
        <w:rPr>
          <w:b/>
          <w:sz w:val="144"/>
          <w:szCs w:val="144"/>
        </w:rPr>
      </w:pPr>
    </w:p>
    <w:p w:rsidR="00ED3CF7" w:rsidRDefault="00ED3CF7" w:rsidP="00ED3CF7">
      <w:pPr>
        <w:jc w:val="center"/>
        <w:rPr>
          <w:b/>
          <w:sz w:val="144"/>
          <w:szCs w:val="144"/>
        </w:rPr>
      </w:pPr>
    </w:p>
    <w:p w:rsidR="00ED3CF7" w:rsidRDefault="00ED3CF7" w:rsidP="00ED3CF7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SARATOGA B</w:t>
      </w:r>
    </w:p>
    <w:p w:rsidR="00ED3CF7" w:rsidRDefault="00ED3CF7" w:rsidP="00ED3CF7">
      <w:pPr>
        <w:jc w:val="center"/>
        <w:rPr>
          <w:b/>
          <w:sz w:val="144"/>
          <w:szCs w:val="144"/>
        </w:rPr>
      </w:pPr>
    </w:p>
    <w:p w:rsidR="00ED3CF7" w:rsidRDefault="00ED3CF7" w:rsidP="00ED3CF7">
      <w:pPr>
        <w:jc w:val="center"/>
        <w:rPr>
          <w:b/>
          <w:sz w:val="144"/>
          <w:szCs w:val="144"/>
        </w:rPr>
      </w:pPr>
    </w:p>
    <w:p w:rsidR="00ED3CF7" w:rsidRDefault="00ED3CF7" w:rsidP="00ED3CF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Siena College</w:t>
      </w:r>
    </w:p>
    <w:p w:rsidR="00ED3CF7" w:rsidRDefault="00ED3CF7" w:rsidP="00ED3CF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27</w:t>
      </w:r>
      <w:r w:rsidRPr="00FA6486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Annual High School Programming Contest</w:t>
      </w:r>
    </w:p>
    <w:p w:rsidR="00ED3CF7" w:rsidRDefault="00ED3CF7" w:rsidP="00ED3CF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April 4, 2014</w:t>
      </w:r>
    </w:p>
    <w:p w:rsidR="00ED3CF7" w:rsidRDefault="00ED3CF7" w:rsidP="00ED3CF7">
      <w:pPr>
        <w:rPr>
          <w:b/>
          <w:sz w:val="144"/>
          <w:szCs w:val="144"/>
        </w:rPr>
      </w:pPr>
    </w:p>
    <w:p w:rsidR="00ED3CF7" w:rsidRDefault="00ED3CF7" w:rsidP="00ED3CF7">
      <w:pPr>
        <w:jc w:val="center"/>
        <w:rPr>
          <w:b/>
          <w:sz w:val="144"/>
          <w:szCs w:val="144"/>
        </w:rPr>
      </w:pPr>
    </w:p>
    <w:p w:rsidR="00ED3CF7" w:rsidRPr="00D62493" w:rsidRDefault="00ED3CF7" w:rsidP="00ED3CF7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SHENENDEHOWA F</w:t>
      </w:r>
    </w:p>
    <w:p w:rsidR="00ED3CF7" w:rsidRPr="00D62493" w:rsidRDefault="00ED3CF7" w:rsidP="00ED3CF7">
      <w:pPr>
        <w:jc w:val="center"/>
        <w:rPr>
          <w:b/>
          <w:sz w:val="144"/>
          <w:szCs w:val="144"/>
        </w:rPr>
      </w:pPr>
    </w:p>
    <w:p w:rsidR="00ED3CF7" w:rsidRDefault="00ED3CF7" w:rsidP="00ED3CF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Siena College</w:t>
      </w:r>
    </w:p>
    <w:p w:rsidR="00ED3CF7" w:rsidRDefault="00ED3CF7" w:rsidP="00ED3CF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27</w:t>
      </w:r>
      <w:r w:rsidRPr="00FA6486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Annual High School Programming Contest</w:t>
      </w:r>
    </w:p>
    <w:p w:rsidR="00ED3CF7" w:rsidRDefault="00ED3CF7" w:rsidP="00ED3CF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April 4, 2014</w:t>
      </w:r>
    </w:p>
    <w:p w:rsidR="00ED3CF7" w:rsidRDefault="00ED3CF7" w:rsidP="00ED3CF7">
      <w:pPr>
        <w:rPr>
          <w:b/>
          <w:sz w:val="144"/>
          <w:szCs w:val="144"/>
        </w:rPr>
      </w:pPr>
    </w:p>
    <w:p w:rsidR="00ED3CF7" w:rsidRDefault="00ED3CF7" w:rsidP="00ED3CF7">
      <w:pPr>
        <w:jc w:val="center"/>
        <w:rPr>
          <w:b/>
          <w:sz w:val="144"/>
          <w:szCs w:val="144"/>
        </w:rPr>
      </w:pPr>
    </w:p>
    <w:p w:rsidR="00ED3CF7" w:rsidRPr="00D62493" w:rsidRDefault="00ED3CF7" w:rsidP="00ED3CF7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SHENENDEHOWA B</w:t>
      </w:r>
    </w:p>
    <w:p w:rsidR="00ED3CF7" w:rsidRPr="00D62493" w:rsidRDefault="00ED3CF7" w:rsidP="00FF7F08">
      <w:pPr>
        <w:jc w:val="center"/>
        <w:rPr>
          <w:b/>
          <w:sz w:val="144"/>
          <w:szCs w:val="144"/>
        </w:rPr>
      </w:pPr>
    </w:p>
    <w:p w:rsidR="00416D23" w:rsidRDefault="00416D23" w:rsidP="00416D2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Siena College</w:t>
      </w:r>
    </w:p>
    <w:p w:rsidR="00416D23" w:rsidRDefault="00416D23" w:rsidP="00416D2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27</w:t>
      </w:r>
      <w:r w:rsidRPr="00FA6486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Annual High School Programming Contest</w:t>
      </w:r>
    </w:p>
    <w:p w:rsidR="00416D23" w:rsidRDefault="00416D23" w:rsidP="00416D2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April 4, 2014</w:t>
      </w:r>
    </w:p>
    <w:p w:rsidR="00416D23" w:rsidRDefault="00416D23" w:rsidP="00416D23">
      <w:pPr>
        <w:rPr>
          <w:b/>
          <w:sz w:val="144"/>
          <w:szCs w:val="144"/>
        </w:rPr>
      </w:pPr>
    </w:p>
    <w:p w:rsidR="00416D23" w:rsidRDefault="00416D23" w:rsidP="00416D23">
      <w:pPr>
        <w:jc w:val="center"/>
        <w:rPr>
          <w:b/>
          <w:sz w:val="144"/>
          <w:szCs w:val="144"/>
        </w:rPr>
      </w:pPr>
    </w:p>
    <w:p w:rsidR="00416D23" w:rsidRDefault="00416D23" w:rsidP="00416D23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SARATOGA C</w:t>
      </w:r>
    </w:p>
    <w:p w:rsidR="00416D23" w:rsidRDefault="00416D23" w:rsidP="00416D23">
      <w:pPr>
        <w:jc w:val="center"/>
        <w:rPr>
          <w:b/>
          <w:sz w:val="144"/>
          <w:szCs w:val="144"/>
        </w:rPr>
      </w:pPr>
    </w:p>
    <w:p w:rsidR="00416D23" w:rsidRDefault="00416D23" w:rsidP="00416D23">
      <w:pPr>
        <w:jc w:val="center"/>
        <w:rPr>
          <w:b/>
          <w:sz w:val="144"/>
          <w:szCs w:val="144"/>
        </w:rPr>
      </w:pPr>
    </w:p>
    <w:p w:rsidR="00416D23" w:rsidRDefault="00416D23" w:rsidP="00416D2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Siena College</w:t>
      </w:r>
    </w:p>
    <w:p w:rsidR="00416D23" w:rsidRDefault="00416D23" w:rsidP="00416D2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27</w:t>
      </w:r>
      <w:r w:rsidRPr="00FA6486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Annual High School Programming Contest</w:t>
      </w:r>
    </w:p>
    <w:p w:rsidR="00416D23" w:rsidRDefault="00416D23" w:rsidP="00416D2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April 4, 2014</w:t>
      </w:r>
    </w:p>
    <w:p w:rsidR="00416D23" w:rsidRDefault="00416D23" w:rsidP="00416D23">
      <w:pPr>
        <w:rPr>
          <w:b/>
          <w:sz w:val="144"/>
          <w:szCs w:val="144"/>
        </w:rPr>
      </w:pPr>
    </w:p>
    <w:p w:rsidR="00416D23" w:rsidRDefault="00416D23" w:rsidP="00416D23">
      <w:pPr>
        <w:jc w:val="center"/>
        <w:rPr>
          <w:b/>
          <w:sz w:val="144"/>
          <w:szCs w:val="144"/>
        </w:rPr>
      </w:pPr>
    </w:p>
    <w:p w:rsidR="00416D23" w:rsidRPr="00D62493" w:rsidRDefault="00416D23" w:rsidP="00416D23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SHAKER J</w:t>
      </w:r>
    </w:p>
    <w:p w:rsidR="00416D23" w:rsidRPr="00D62493" w:rsidRDefault="00416D23" w:rsidP="00416D23">
      <w:pPr>
        <w:jc w:val="center"/>
        <w:rPr>
          <w:b/>
          <w:sz w:val="144"/>
          <w:szCs w:val="144"/>
        </w:rPr>
      </w:pPr>
    </w:p>
    <w:p w:rsidR="00416D23" w:rsidRDefault="00416D23" w:rsidP="00416D23">
      <w:pPr>
        <w:jc w:val="center"/>
        <w:rPr>
          <w:b/>
          <w:sz w:val="36"/>
          <w:szCs w:val="36"/>
        </w:rPr>
      </w:pPr>
    </w:p>
    <w:p w:rsidR="00416D23" w:rsidRDefault="00416D23" w:rsidP="00416D23">
      <w:pPr>
        <w:jc w:val="center"/>
        <w:rPr>
          <w:b/>
          <w:sz w:val="36"/>
          <w:szCs w:val="36"/>
        </w:rPr>
      </w:pPr>
    </w:p>
    <w:p w:rsidR="00416D23" w:rsidRDefault="00416D23" w:rsidP="00416D23">
      <w:pPr>
        <w:jc w:val="center"/>
        <w:rPr>
          <w:b/>
          <w:sz w:val="36"/>
          <w:szCs w:val="36"/>
        </w:rPr>
      </w:pPr>
    </w:p>
    <w:p w:rsidR="00416D23" w:rsidRDefault="00416D23" w:rsidP="00416D23">
      <w:pPr>
        <w:jc w:val="center"/>
        <w:rPr>
          <w:b/>
          <w:sz w:val="36"/>
          <w:szCs w:val="36"/>
        </w:rPr>
      </w:pPr>
    </w:p>
    <w:p w:rsidR="00416D23" w:rsidRDefault="00416D23" w:rsidP="00416D23">
      <w:pPr>
        <w:jc w:val="center"/>
        <w:rPr>
          <w:b/>
          <w:sz w:val="36"/>
          <w:szCs w:val="36"/>
        </w:rPr>
      </w:pPr>
    </w:p>
    <w:p w:rsidR="00416D23" w:rsidRDefault="00416D23" w:rsidP="00416D2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Siena College</w:t>
      </w:r>
    </w:p>
    <w:p w:rsidR="00416D23" w:rsidRDefault="00416D23" w:rsidP="00416D2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27</w:t>
      </w:r>
      <w:r w:rsidRPr="00FA6486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Annual High School Programming Contest</w:t>
      </w:r>
    </w:p>
    <w:p w:rsidR="00416D23" w:rsidRDefault="00416D23" w:rsidP="00416D2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April 4, 2014</w:t>
      </w:r>
    </w:p>
    <w:p w:rsidR="00416D23" w:rsidRDefault="00416D23" w:rsidP="00416D23">
      <w:pPr>
        <w:rPr>
          <w:b/>
          <w:sz w:val="144"/>
          <w:szCs w:val="144"/>
        </w:rPr>
      </w:pPr>
    </w:p>
    <w:p w:rsidR="00416D23" w:rsidRDefault="00416D23" w:rsidP="00416D23">
      <w:pPr>
        <w:jc w:val="center"/>
        <w:rPr>
          <w:b/>
          <w:sz w:val="144"/>
          <w:szCs w:val="144"/>
        </w:rPr>
      </w:pPr>
    </w:p>
    <w:p w:rsidR="00416D23" w:rsidRDefault="00416D23" w:rsidP="00416D23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SHAKER K</w:t>
      </w:r>
    </w:p>
    <w:p w:rsidR="00416D23" w:rsidRDefault="00416D23" w:rsidP="00416D23">
      <w:pPr>
        <w:jc w:val="center"/>
        <w:rPr>
          <w:b/>
          <w:sz w:val="144"/>
          <w:szCs w:val="144"/>
        </w:rPr>
      </w:pPr>
    </w:p>
    <w:p w:rsidR="00416D23" w:rsidRDefault="00416D23" w:rsidP="00416D23">
      <w:pPr>
        <w:jc w:val="center"/>
        <w:rPr>
          <w:b/>
          <w:sz w:val="144"/>
          <w:szCs w:val="144"/>
        </w:rPr>
      </w:pPr>
    </w:p>
    <w:p w:rsidR="00416D23" w:rsidRDefault="00416D23" w:rsidP="00416D2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Siena College</w:t>
      </w:r>
    </w:p>
    <w:p w:rsidR="00416D23" w:rsidRDefault="00416D23" w:rsidP="00416D2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27</w:t>
      </w:r>
      <w:r w:rsidRPr="00FA6486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Annual High School Programming Contest</w:t>
      </w:r>
    </w:p>
    <w:p w:rsidR="00416D23" w:rsidRDefault="00416D23" w:rsidP="00416D2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April 4, 2014</w:t>
      </w:r>
    </w:p>
    <w:p w:rsidR="00416D23" w:rsidRDefault="00416D23" w:rsidP="00416D23">
      <w:pPr>
        <w:rPr>
          <w:b/>
          <w:sz w:val="144"/>
          <w:szCs w:val="144"/>
        </w:rPr>
      </w:pPr>
    </w:p>
    <w:p w:rsidR="00416D23" w:rsidRDefault="00416D23" w:rsidP="00416D23">
      <w:pPr>
        <w:jc w:val="center"/>
        <w:rPr>
          <w:b/>
          <w:sz w:val="144"/>
          <w:szCs w:val="144"/>
        </w:rPr>
      </w:pPr>
    </w:p>
    <w:p w:rsidR="00416D23" w:rsidRDefault="00B17E21" w:rsidP="00416D23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SHAKER L</w:t>
      </w:r>
    </w:p>
    <w:p w:rsidR="00B17E21" w:rsidRDefault="00B17E21" w:rsidP="00416D23">
      <w:pPr>
        <w:jc w:val="center"/>
        <w:rPr>
          <w:b/>
          <w:sz w:val="144"/>
          <w:szCs w:val="144"/>
        </w:rPr>
      </w:pPr>
    </w:p>
    <w:p w:rsidR="00B17E21" w:rsidRDefault="00B17E21" w:rsidP="00416D23">
      <w:pPr>
        <w:jc w:val="center"/>
        <w:rPr>
          <w:b/>
          <w:sz w:val="144"/>
          <w:szCs w:val="144"/>
        </w:rPr>
      </w:pPr>
    </w:p>
    <w:p w:rsidR="00B17E21" w:rsidRDefault="00B17E21" w:rsidP="00B17E2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Siena College</w:t>
      </w:r>
    </w:p>
    <w:p w:rsidR="00B17E21" w:rsidRDefault="00B17E21" w:rsidP="00B17E2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27</w:t>
      </w:r>
      <w:r w:rsidRPr="00FA6486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Annual High School Programming Contest</w:t>
      </w:r>
    </w:p>
    <w:p w:rsidR="00B17E21" w:rsidRDefault="00B17E21" w:rsidP="00B17E2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April 4, 2014</w:t>
      </w:r>
    </w:p>
    <w:p w:rsidR="00B17E21" w:rsidRDefault="00B17E21" w:rsidP="00B17E21">
      <w:pPr>
        <w:rPr>
          <w:b/>
          <w:sz w:val="144"/>
          <w:szCs w:val="144"/>
        </w:rPr>
      </w:pPr>
    </w:p>
    <w:p w:rsidR="00B17E21" w:rsidRDefault="00B17E21" w:rsidP="00B17E21">
      <w:pPr>
        <w:jc w:val="center"/>
        <w:rPr>
          <w:b/>
          <w:sz w:val="144"/>
          <w:szCs w:val="144"/>
        </w:rPr>
      </w:pPr>
    </w:p>
    <w:p w:rsidR="0089135A" w:rsidRPr="00D62493" w:rsidRDefault="00B17E21" w:rsidP="0089135A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SHAKER M</w:t>
      </w:r>
      <w:bookmarkStart w:id="0" w:name="_GoBack"/>
      <w:bookmarkEnd w:id="0"/>
    </w:p>
    <w:p w:rsidR="00FF7F08" w:rsidRPr="00D62493" w:rsidRDefault="00FF7F08" w:rsidP="00A26B1D">
      <w:pPr>
        <w:jc w:val="center"/>
        <w:rPr>
          <w:b/>
          <w:sz w:val="144"/>
          <w:szCs w:val="144"/>
        </w:rPr>
      </w:pPr>
    </w:p>
    <w:sectPr w:rsidR="00FF7F08" w:rsidRPr="00D62493" w:rsidSect="0089135A">
      <w:pgSz w:w="12240" w:h="15840"/>
      <w:pgMar w:top="720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62493"/>
    <w:rsid w:val="00043D37"/>
    <w:rsid w:val="000A1120"/>
    <w:rsid w:val="000C23BB"/>
    <w:rsid w:val="001A3405"/>
    <w:rsid w:val="001E5B56"/>
    <w:rsid w:val="002F5969"/>
    <w:rsid w:val="00332D86"/>
    <w:rsid w:val="003D1CAA"/>
    <w:rsid w:val="00416D23"/>
    <w:rsid w:val="00652FE8"/>
    <w:rsid w:val="00697A18"/>
    <w:rsid w:val="00800E11"/>
    <w:rsid w:val="0089135A"/>
    <w:rsid w:val="00930CD7"/>
    <w:rsid w:val="00A26B1D"/>
    <w:rsid w:val="00A66F9C"/>
    <w:rsid w:val="00AC69B4"/>
    <w:rsid w:val="00B17E21"/>
    <w:rsid w:val="00B473A5"/>
    <w:rsid w:val="00B953C1"/>
    <w:rsid w:val="00C24ED9"/>
    <w:rsid w:val="00C81CB5"/>
    <w:rsid w:val="00CD0785"/>
    <w:rsid w:val="00D62493"/>
    <w:rsid w:val="00DD2C28"/>
    <w:rsid w:val="00EC593A"/>
    <w:rsid w:val="00ED3CF7"/>
    <w:rsid w:val="00EE7031"/>
    <w:rsid w:val="00EF2275"/>
    <w:rsid w:val="00FA6486"/>
    <w:rsid w:val="00FE17E6"/>
    <w:rsid w:val="00FF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42FB6-5B80-4389-939C-58C676017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5ECF10B0</Template>
  <TotalTime>71</TotalTime>
  <Pages>32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Siena College</Company>
  <LinksUpToDate>false</LinksUpToDate>
  <CharactersWithSpaces>2864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Science Department</dc:creator>
  <cp:keywords/>
  <dc:description/>
  <cp:lastModifiedBy>Vandenberg, Scott</cp:lastModifiedBy>
  <cp:revision>22</cp:revision>
  <dcterms:created xsi:type="dcterms:W3CDTF">2010-04-30T13:30:00Z</dcterms:created>
  <dcterms:modified xsi:type="dcterms:W3CDTF">2014-04-04T15:14:00Z</dcterms:modified>
</cp:coreProperties>
</file>
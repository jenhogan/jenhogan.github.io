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676" w:rsidRDefault="00667676" w:rsidP="0015428A">
      <w:pPr>
        <w:pStyle w:val="Heading3"/>
        <w:jc w:val="center"/>
        <w:rPr>
          <w:rStyle w:val="heading00203char1"/>
          <w:b/>
          <w:bCs w:val="0"/>
          <w:sz w:val="36"/>
          <w:szCs w:val="36"/>
        </w:rPr>
      </w:pPr>
    </w:p>
    <w:p w:rsidR="0015428A" w:rsidRPr="000270D3" w:rsidRDefault="0015428A" w:rsidP="0015428A">
      <w:pPr>
        <w:pStyle w:val="Heading3"/>
        <w:jc w:val="center"/>
        <w:rPr>
          <w:b w:val="0"/>
          <w:sz w:val="32"/>
          <w:szCs w:val="32"/>
        </w:rPr>
      </w:pPr>
      <w:bookmarkStart w:id="0" w:name="_GoBack"/>
      <w:r w:rsidRPr="000270D3">
        <w:rPr>
          <w:rStyle w:val="heading00203char1"/>
          <w:b/>
          <w:bCs w:val="0"/>
          <w:color w:val="auto"/>
          <w:sz w:val="36"/>
          <w:szCs w:val="36"/>
        </w:rPr>
        <w:t>SIENA COLLEGE</w:t>
      </w:r>
    </w:p>
    <w:p w:rsidR="0015428A" w:rsidRPr="000270D3" w:rsidRDefault="0015428A" w:rsidP="00FB2766">
      <w:pPr>
        <w:pStyle w:val="Normal1"/>
        <w:jc w:val="center"/>
        <w:rPr>
          <w:b/>
          <w:sz w:val="32"/>
          <w:szCs w:val="32"/>
        </w:rPr>
      </w:pPr>
      <w:r w:rsidRPr="000270D3">
        <w:rPr>
          <w:rStyle w:val="normalchar1"/>
          <w:b/>
          <w:bCs/>
          <w:sz w:val="36"/>
          <w:szCs w:val="36"/>
        </w:rPr>
        <w:t>2</w:t>
      </w:r>
      <w:r w:rsidR="00E27287" w:rsidRPr="000270D3">
        <w:rPr>
          <w:rStyle w:val="normalchar1"/>
          <w:b/>
          <w:bCs/>
          <w:sz w:val="36"/>
          <w:szCs w:val="36"/>
        </w:rPr>
        <w:t>8</w:t>
      </w:r>
      <w:r w:rsidR="000747FC" w:rsidRPr="000270D3">
        <w:rPr>
          <w:rStyle w:val="normalchar1"/>
          <w:b/>
          <w:bCs/>
          <w:sz w:val="36"/>
          <w:szCs w:val="36"/>
          <w:vertAlign w:val="superscript"/>
        </w:rPr>
        <w:t>th</w:t>
      </w:r>
      <w:r w:rsidRPr="000270D3">
        <w:rPr>
          <w:rStyle w:val="normalchar1"/>
          <w:b/>
          <w:bCs/>
          <w:sz w:val="36"/>
          <w:szCs w:val="36"/>
        </w:rPr>
        <w:t xml:space="preserve"> Annual </w:t>
      </w:r>
      <w:r w:rsidRPr="000270D3">
        <w:rPr>
          <w:rStyle w:val="heading00203char1"/>
          <w:bCs w:val="0"/>
          <w:color w:val="auto"/>
          <w:sz w:val="36"/>
          <w:szCs w:val="36"/>
        </w:rPr>
        <w:t>High School Programming Contest</w:t>
      </w:r>
    </w:p>
    <w:p w:rsidR="0015428A" w:rsidRPr="000270D3" w:rsidRDefault="00E27287" w:rsidP="00FB2766">
      <w:pPr>
        <w:pStyle w:val="Heading5"/>
        <w:spacing w:before="0" w:after="0" w:line="280" w:lineRule="atLeast"/>
        <w:jc w:val="center"/>
        <w:rPr>
          <w:b w:val="0"/>
          <w:i w:val="0"/>
          <w:sz w:val="24"/>
          <w:szCs w:val="24"/>
        </w:rPr>
      </w:pPr>
      <w:r w:rsidRPr="000270D3">
        <w:rPr>
          <w:rStyle w:val="heading00205char1"/>
          <w:b/>
          <w:bCs/>
          <w:i w:val="0"/>
          <w:color w:val="auto"/>
          <w:sz w:val="28"/>
          <w:szCs w:val="28"/>
        </w:rPr>
        <w:t>March</w:t>
      </w:r>
      <w:r w:rsidR="000747FC" w:rsidRPr="000270D3">
        <w:rPr>
          <w:rStyle w:val="heading00205char1"/>
          <w:b/>
          <w:bCs/>
          <w:i w:val="0"/>
          <w:color w:val="auto"/>
          <w:sz w:val="28"/>
          <w:szCs w:val="28"/>
        </w:rPr>
        <w:t xml:space="preserve"> 27</w:t>
      </w:r>
      <w:r w:rsidR="0015428A" w:rsidRPr="000270D3">
        <w:rPr>
          <w:rStyle w:val="heading00205char1"/>
          <w:b/>
          <w:bCs/>
          <w:i w:val="0"/>
          <w:color w:val="auto"/>
          <w:sz w:val="28"/>
          <w:szCs w:val="28"/>
        </w:rPr>
        <w:t>, 20</w:t>
      </w:r>
      <w:r w:rsidR="000747FC" w:rsidRPr="000270D3">
        <w:rPr>
          <w:rStyle w:val="heading00205char1"/>
          <w:b/>
          <w:bCs/>
          <w:i w:val="0"/>
          <w:color w:val="auto"/>
          <w:sz w:val="28"/>
          <w:szCs w:val="28"/>
        </w:rPr>
        <w:t>1</w:t>
      </w:r>
      <w:r w:rsidRPr="000270D3">
        <w:rPr>
          <w:rStyle w:val="heading00205char1"/>
          <w:b/>
          <w:bCs/>
          <w:i w:val="0"/>
          <w:color w:val="auto"/>
          <w:sz w:val="28"/>
          <w:szCs w:val="28"/>
        </w:rPr>
        <w:t>5</w:t>
      </w:r>
    </w:p>
    <w:bookmarkEnd w:id="0"/>
    <w:p w:rsidR="0015428A" w:rsidRPr="00FB2766" w:rsidRDefault="00667676" w:rsidP="0015428A">
      <w:pPr>
        <w:pStyle w:val="Heading6"/>
        <w:rPr>
          <w:b w:val="0"/>
          <w:bCs w:val="0"/>
          <w:color w:val="000000"/>
          <w:sz w:val="24"/>
          <w:szCs w:val="24"/>
          <w:u w:val="double"/>
        </w:rPr>
      </w:pPr>
      <w:r w:rsidRPr="00FB2766">
        <w:rPr>
          <w:rStyle w:val="heading00206char1"/>
          <w:sz w:val="28"/>
          <w:szCs w:val="28"/>
          <w:u w:val="double"/>
        </w:rPr>
        <w:t>Problem #1</w:t>
      </w:r>
      <w:r w:rsidR="0015428A" w:rsidRPr="00FB2766">
        <w:rPr>
          <w:rStyle w:val="heading00206char1"/>
          <w:sz w:val="28"/>
          <w:szCs w:val="28"/>
          <w:u w:val="double"/>
        </w:rPr>
        <w:t>: </w:t>
      </w:r>
      <w:r w:rsidRPr="00FB2766">
        <w:rPr>
          <w:rStyle w:val="heading00206char1"/>
          <w:sz w:val="28"/>
          <w:szCs w:val="28"/>
          <w:u w:val="double"/>
        </w:rPr>
        <w:t xml:space="preserve">Be There, </w:t>
      </w:r>
      <w:proofErr w:type="gramStart"/>
      <w:r w:rsidRPr="00FB2766">
        <w:rPr>
          <w:rStyle w:val="heading00206char1"/>
          <w:sz w:val="28"/>
          <w:szCs w:val="28"/>
          <w:u w:val="double"/>
        </w:rPr>
        <w:t>And</w:t>
      </w:r>
      <w:proofErr w:type="gramEnd"/>
      <w:r w:rsidRPr="00FB2766">
        <w:rPr>
          <w:rStyle w:val="heading00206char1"/>
          <w:sz w:val="28"/>
          <w:szCs w:val="28"/>
          <w:u w:val="double"/>
        </w:rPr>
        <w:t xml:space="preserve"> Be </w:t>
      </w:r>
      <w:r w:rsidR="00E27287">
        <w:rPr>
          <w:rStyle w:val="heading00206char1"/>
          <w:sz w:val="28"/>
          <w:szCs w:val="28"/>
          <w:u w:val="double"/>
        </w:rPr>
        <w:t xml:space="preserve">More than </w:t>
      </w:r>
      <w:r w:rsidRPr="00FB2766">
        <w:rPr>
          <w:rStyle w:val="heading00206char1"/>
          <w:sz w:val="28"/>
          <w:szCs w:val="28"/>
          <w:u w:val="double"/>
        </w:rPr>
        <w:t>Square</w:t>
      </w:r>
    </w:p>
    <w:p w:rsidR="00567098" w:rsidRDefault="0015428A" w:rsidP="0015428A">
      <w:pPr>
        <w:pStyle w:val="Normal1"/>
        <w:spacing w:before="340" w:after="100"/>
        <w:rPr>
          <w:rStyle w:val="normalchar1"/>
        </w:rPr>
      </w:pPr>
      <w:r>
        <w:rPr>
          <w:rStyle w:val="normalchar1"/>
          <w:u w:val="single"/>
        </w:rPr>
        <w:t>Background Information:</w:t>
      </w:r>
      <w:r w:rsidR="00667676">
        <w:rPr>
          <w:rStyle w:val="normalchar1"/>
        </w:rPr>
        <w:t> </w:t>
      </w:r>
      <w:r w:rsidR="00567098">
        <w:rPr>
          <w:rStyle w:val="normalchar1"/>
        </w:rPr>
        <w:t>On a 2x2 checkerboard there are 9 unique rectangles, as shown below.</w:t>
      </w:r>
    </w:p>
    <w:p w:rsidR="00567098" w:rsidRDefault="00567098" w:rsidP="0015428A">
      <w:pPr>
        <w:pStyle w:val="Normal1"/>
        <w:spacing w:before="340" w:after="100"/>
        <w:rPr>
          <w:rStyle w:val="normalchar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A74AD7" wp14:editId="52EEF73E">
                <wp:simplePos x="0" y="0"/>
                <wp:positionH relativeFrom="column">
                  <wp:posOffset>1855470</wp:posOffset>
                </wp:positionH>
                <wp:positionV relativeFrom="paragraph">
                  <wp:posOffset>109855</wp:posOffset>
                </wp:positionV>
                <wp:extent cx="352425" cy="3524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098" w:rsidRDefault="00567098" w:rsidP="00567098">
                            <w:pPr>
                              <w:jc w:val="center"/>
                            </w:pPr>
                            <w: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46.1pt;margin-top:8.65pt;width:27.75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VC1jgIAALoFAAAOAAAAZHJzL2Uyb0RvYy54bWysVFFPGzEMfp+0/xDlfVwplE0VV9SBmCYh&#10;QCsTz2kuoSeSOHPS3nW/fk7urrSMF6a93NnxZ8f+Yvv8orWGbRSGGlzJj49GnCknoardU8l/Plx/&#10;+sJZiMJVwoBTJd+qwC9mHz+cN36qxrACUylkFMSFaeNLvorRT4siyJWyIhyBV46MGtCKSCo+FRWK&#10;hqJbU4xHo7OiAaw8glQh0OlVZ+SzHF9rJeOd1kFFZkpOucX8xfxdpm8xOxfTJxR+Vcs+DfEPWVhR&#10;O7p0F+pKRMHWWP8VytYSIYCORxJsAVrXUuUaqJrj0atqFivhVa6FyAl+R1P4f2Hl7eYeWV2V/Iwz&#10;Jyw90YNqI/sKLTtL7DQ+TAm08ASLLR3TKw/ngQ5T0a1Gm/5UDiM78bzdcZuCSTo8mYxPxxPOJJl6&#10;maIXL84eQ/ymwLIklBzp6TKjYnMTYgcdIOmuAKaurmtjspLaRV0aZBtBD21iTpGCH6CMYw3VeTIZ&#10;5cAHthR65780Qj6nIg8jkGZcuk7lxurTSgR1RGQpbo1KGON+KE3EZj7eyFFIqdwuz4xOKE0Vvcex&#10;x79k9R7nrg7yyDeDiztnWzvAjqVDaqvngVrd4YmkvbqTGNtlmzvqdOiTJVRbah+EbvyCl9c18X0j&#10;QrwXSPNGHUM7JN7RRxugR4Je4mwF+Put84SnMSArZw3Nb8nDr7VAxZn57mhATiefx2ng9xXcV5b7&#10;ilvbS6DOOaZt5WUWyRmjGUSNYB9p1czTrWQSTtLdJZcRB+UydnuFlpVU83mG0ZB7EW/cwssUPPGc&#10;Ou2hfRTo+06PNCK3MMy6mL5q+A6bPB3M1xF0nachMd3x2r8ALYjcsP0ySxtoX8+ol5U7+wMAAP//&#10;AwBQSwMEFAAGAAgAAAAhAARLAkPgAAAACQEAAA8AAABkcnMvZG93bnJldi54bWxMj0FLw0AQhe+C&#10;/2EZwZvduJUmjdkUERQEPZgK9rjNTpPY7GzMbtvor3c86XF4H+99U6wm14sjjqHzpOF6loBAqr3t&#10;qNHwtn64ykCEaMia3hNq+MIAq/L8rDC59Sd6xWMVG8ElFHKjoY1xyKUMdYvOhJkfkDjb+dGZyOfY&#10;SDuaE5e7XqokWUhnOuKF1gx432K9rw5Og6/3j5vn7+FpMZiP7N1VL7vPtdX68mK6uwURcYp/MPzq&#10;szqU7LT1B7JB9BrUUilGOUjnIBiY36QpiK2GVGUgy0L+/6D8AQAA//8DAFBLAQItABQABgAIAAAA&#10;IQC2gziS/gAAAOEBAAATAAAAAAAAAAAAAAAAAAAAAABbQ29udGVudF9UeXBlc10ueG1sUEsBAi0A&#10;FAAGAAgAAAAhADj9If/WAAAAlAEAAAsAAAAAAAAAAAAAAAAALwEAAF9yZWxzLy5yZWxzUEsBAi0A&#10;FAAGAAgAAAAhADglULWOAgAAugUAAA4AAAAAAAAAAAAAAAAALgIAAGRycy9lMm9Eb2MueG1sUEsB&#10;Ai0AFAAGAAgAAAAhAARLAkPgAAAACQEAAA8AAAAAAAAAAAAAAAAA6AQAAGRycy9kb3ducmV2Lnht&#10;bFBLBQYAAAAABAAEAPMAAAD1BQAAAAA=&#10;" fillcolor="white [3201]" strokeweight=".5pt">
                <v:textbox inset="3.6pt,,3.6pt">
                  <w:txbxContent>
                    <w:p w:rsidR="00567098" w:rsidRDefault="00567098" w:rsidP="00567098">
                      <w:pPr>
                        <w:jc w:val="center"/>
                      </w:pPr>
                      <w: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</w:p>
    <w:p w:rsidR="00567098" w:rsidRDefault="00567098" w:rsidP="0015428A">
      <w:pPr>
        <w:pStyle w:val="Normal1"/>
        <w:spacing w:before="340" w:after="100"/>
        <w:rPr>
          <w:rStyle w:val="normalchar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24B8A68" wp14:editId="5709A2B4">
                <wp:simplePos x="0" y="0"/>
                <wp:positionH relativeFrom="column">
                  <wp:posOffset>2788920</wp:posOffset>
                </wp:positionH>
                <wp:positionV relativeFrom="paragraph">
                  <wp:posOffset>299720</wp:posOffset>
                </wp:positionV>
                <wp:extent cx="704850" cy="352425"/>
                <wp:effectExtent l="0" t="0" r="19050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352425"/>
                          <a:chOff x="0" y="0"/>
                          <a:chExt cx="704850" cy="352425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7098" w:rsidRDefault="00567098" w:rsidP="00567098">
                              <w:pPr>
                                <w:jc w:val="center"/>
                              </w:pPr>
                              <w:r>
                                <w:t>A1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52425" y="0"/>
                            <a:ext cx="352425" cy="3524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7098" w:rsidRPr="00567098" w:rsidRDefault="00567098" w:rsidP="0056709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67098">
                                <w:rPr>
                                  <w:color w:val="FFFFFF" w:themeColor="background1"/>
                                </w:rPr>
                                <w:t>B1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7" style="position:absolute;margin-left:219.6pt;margin-top:23.6pt;width:55.5pt;height:27.75pt;z-index:251676672" coordsize="7048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aAzHwMAABsLAAAOAAAAZHJzL2Uyb0RvYy54bWzsVltP2zAUfp+0/2D5faQtlLGIFHUw0CQE&#10;aDDx7DpOE+HY3rHbpPv1O3Yu9IKmwTaeeEl97HP9fM5XH5/UpSRLAbbQKqHDvQElQnGdFmqe0O93&#10;5x+OKLGOqZRJrURCV8LSk8n7d8eVicVI51qmAgg6UTauTEJz50wcRZbnomR2Txuh8DDTUDKHIsyj&#10;FFiF3ksZjQaDw6jSkBrQXFiLu2fNIZ0E/1kmuLvOMisckQnF3Fz4QvjO/DeaHLN4DszkBW/TYC/I&#10;omSFwqC9qzPmGFlAseOqLDhoqzO3x3UZ6SwruAg1YDXDwVY1F6AXJtQyj6u56WFCaLdwerFbfrW8&#10;AVKkeHcjShQr8Y5CWIIyglOZeYw6F2BuzQ20G/NG8vXWGZT+FyshdYB11cMqakc4bn4cHByNEXyO&#10;R/vj0cFo3MDOc7ybHSuef/mtXdQFjXxufSqVwQayjxjZv8PoNmdGBOitr7/DCKtoMLrzxX3WNRmG&#10;HvLRUc1jRFyN+4hnA5+NLW7+KVQtPFtQ9SWz2IB1F0KXxC8SCtjgoe/Y8tI6vB5U7VR8TKtlkZ4X&#10;UgbBD5U4lUCWDMdBupAiWmxoSUWqhB7u443tePCue/uZZPzBF7npASWpvKUI49em5QFqgAgrt5LC&#10;60j1TWTYfqF1nsiRcS5Un2fQ9loZVvQcw1b/MavnGDd1oEWIrJXrjctCaWhQ2oQ2feigzRp9BGmt&#10;br909awOc3fU9clMpytsH9ANSVnDzwvE+5JZd8MAWQmbD5nWXeMnkxovSbcrSnINP5/a9/o4CHhK&#10;SYUsl1D7Y8FAUCK/KhyRg/HHkafFdQHWhdm6oBblqcbOGSKnGx6WaAxOdssMdHmPhDz1UfGIKY6x&#10;E8oddMKpa9gXKZ2L6TSoIRUa5i7VreHeucfZd9pdfc/AtJ3ucOCudDeWLN5q+EbXWyo9XTidFWEa&#10;PNINru0NIEV4UnsNrkCUtrmi54RnckVHC7vc2p1scivOYEfMHRv8A8JwddfVb4SxOe+bNPWfCePT&#10;G2G8NmGEpwa+wMJ/Xfta9E+8dTkQzOObdvILAAD//wMAUEsDBBQABgAIAAAAIQAPqrDF4AAAAAoB&#10;AAAPAAAAZHJzL2Rvd25yZXYueG1sTI9BS8NAEIXvgv9hGcGb3U1qbI3ZlFLUUxFsBeltm0yT0Oxs&#10;yG6T9N87nvQ0b5iPN+9lq8m2YsDeN440RDMFAqlwZUOVhq/928MShA+GStM6Qg1X9LDKb28yk5Zu&#10;pE8cdqESbEI+NRrqELpUSl/UaI2fuQ6JbyfXWxN47StZ9mZkc9vKWKknaU1D/KE2HW5qLM67i9Xw&#10;PppxPY9eh+35tLke9snH9zZCre/vpvULiIBT+IPhNz5Hh5wzHd2FSi9aDY/z55hRFgueDCSJYnFk&#10;UsULkHkm/1fIfwAAAP//AwBQSwECLQAUAAYACAAAACEAtoM4kv4AAADhAQAAEwAAAAAAAAAAAAAA&#10;AAAAAAAAW0NvbnRlbnRfVHlwZXNdLnhtbFBLAQItABQABgAIAAAAIQA4/SH/1gAAAJQBAAALAAAA&#10;AAAAAAAAAAAAAC8BAABfcmVscy8ucmVsc1BLAQItABQABgAIAAAAIQBNaaAzHwMAABsLAAAOAAAA&#10;AAAAAAAAAAAAAC4CAABkcnMvZTJvRG9jLnhtbFBLAQItABQABgAIAAAAIQAPqrDF4AAAAAoBAAAP&#10;AAAAAAAAAAAAAAAAAHkFAABkcnMvZG93bnJldi54bWxQSwUGAAAAAAQABADzAAAAhgYAAAAA&#10;">
                <v:shape id="Text Box 10" o:spid="_x0000_s1028" type="#_x0000_t202" style="position:absolute;width:352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eCS8QA&#10;AADbAAAADwAAAGRycy9kb3ducmV2LnhtbESPQWvCQBCF7wX/wzIFb3XTHkRSV5FCxUI9GAV7HLJj&#10;Es3OrtmtRn+9cyj0NsN7894303nvWnWhLjaeDbyOMlDEpbcNVwZ228+XCaiYkC22nsnAjSLMZ4On&#10;KebWX3lDlyJVSkI45migTinkWseyJodx5AOxaAffOUyydpW2HV4l3LX6LcvG2mHD0lBjoI+aylPx&#10;6wz48rT8+b6Hr3HA42TvivXhvLXGDJ/7xTuoRH36N/9dr6zgC738IgPo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HgkvEAAAA2wAAAA8AAAAAAAAAAAAAAAAAmAIAAGRycy9k&#10;b3ducmV2LnhtbFBLBQYAAAAABAAEAPUAAACJAwAAAAA=&#10;" fillcolor="white [3201]" strokeweight=".5pt">
                  <v:textbox inset="3.6pt,,3.6pt">
                    <w:txbxContent>
                      <w:p w:rsidR="00567098" w:rsidRDefault="00567098" w:rsidP="00567098">
                        <w:pPr>
                          <w:jc w:val="center"/>
                        </w:pPr>
                        <w:r>
                          <w:t>A1</w:t>
                        </w:r>
                      </w:p>
                    </w:txbxContent>
                  </v:textbox>
                </v:shape>
                <v:shape id="Text Box 11" o:spid="_x0000_s1029" type="#_x0000_t202" style="position:absolute;left:3524;width:352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bbEb4A&#10;AADbAAAADwAAAGRycy9kb3ducmV2LnhtbERPy6rCMBDdX/AfwgjurqmKF61GUVEp3JXVDxia6QOb&#10;SWmi1r83guBuDuc5y3VnanGn1lWWFYyGEQjizOqKCwWX8+F3BsJ5ZI21ZVLwJAfrVe9nibG2Dz7R&#10;PfWFCCHsYlRQet/EUrqsJINuaBviwOW2NegDbAupW3yEcFPLcRT9SYMVh4YSG9qVlF3Tm1GQbObH&#10;SX4d+/3/1upp/nTJjZ1Sg363WYDw1Pmv+ONOdJg/gvcv4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2xG+AAAA2wAAAA8AAAAAAAAAAAAAAAAAmAIAAGRycy9kb3ducmV2&#10;LnhtbFBLBQYAAAAABAAEAPUAAACDAwAAAAA=&#10;" fillcolor="black [3213]" strokeweight=".5pt">
                  <v:textbox inset="3.6pt,,3.6pt">
                    <w:txbxContent>
                      <w:p w:rsidR="00567098" w:rsidRPr="00567098" w:rsidRDefault="00567098" w:rsidP="0056709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567098">
                          <w:rPr>
                            <w:color w:val="FFFFFF" w:themeColor="background1"/>
                          </w:rPr>
                          <w:t>B1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0D9BD8" wp14:editId="7D207147">
                <wp:simplePos x="0" y="0"/>
                <wp:positionH relativeFrom="column">
                  <wp:posOffset>1855470</wp:posOffset>
                </wp:positionH>
                <wp:positionV relativeFrom="paragraph">
                  <wp:posOffset>299720</wp:posOffset>
                </wp:positionV>
                <wp:extent cx="352425" cy="3524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098" w:rsidRPr="00567098" w:rsidRDefault="00567098" w:rsidP="0056709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67098">
                              <w:rPr>
                                <w:color w:val="FFFFFF" w:themeColor="background1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0" type="#_x0000_t202" style="position:absolute;margin-left:146.1pt;margin-top:23.6pt;width:27.75pt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DvtjwIAALoFAAAOAAAAZHJzL2Uyb0RvYy54bWysVFFPGzEMfp+0/xDlfVwpFKaKK+pATJMQ&#10;IGDiOc0lNCIXZ07au+7Xz8ndlZbxwrSXOzv+7NhfbJ+dt7Vla4XBgCv54cGIM+UkVMY9l/zn49WX&#10;r5yFKFwlLDhV8o0K/Hz2+dNZ46dqDEuwlUJGQVyYNr7kyxj9tCiCXKpahAPwypFRA9YikorPRYWi&#10;oei1Lcaj0UnRAFYeQaoQ6PSyM/JZjq+1kvFW66AisyWn3GL+Yv4u0reYnYnpMwq/NLJPQ/xDFrUw&#10;ji7dhroUUbAVmr9C1UYiBNDxQEJdgNZGqlwDVXM4elPNw1J4lWshcoLf0hT+X1h5s75DZqqSn3Lm&#10;RE1P9KjayL5By04TO40PUwI9eILFlo7plYfzQIep6FZjnf5UDiM78bzZcpuCSTo8moyPxxPOJJl6&#10;maIXr84eQ/yuoGZJKDnS02VGxfo6xA46QNJdAayproy1WUntoi4ssrWgh45tTpGC76GsY03JT44m&#10;oxx4z5ZCb/0XVsiXVOR+BNKsS9ep3Fh9WomgjogsxY1VCWPdvdJEbObjnRyFlMrFIc+MTihNFX3E&#10;sce/ZvUR564O8sg3g4tb59o4wI6lfWqrlyFl3eGJpJ26kxjbRZs7ajL0yQKqDbUPQjd+wcsrQ3xf&#10;ixDvBNK8UcfQDom39NEW6JGglzhbAv5+7zzhaQzIyllD81vy8GslUHFmfzgakOPJ6TgN/K6Cu8pi&#10;V3Gr+gKocw5pW3mZRXLGaAdRI9RPtGrm6VYyCSfp7pLLiINyEbu9QstKqvk8w2jIvYjX7sHLFDzx&#10;nDrtsX0S6PtOjzQiNzDMupi+afgOmzwdzFcRtMnTkJjueO1fgBZEbth+maUNtKtn1OvKnf0BAAD/&#10;/wMAUEsDBBQABgAIAAAAIQDw6ZG23wAAAAoBAAAPAAAAZHJzL2Rvd25yZXYueG1sTI/LTsMwEEX3&#10;SPyDNUjsqINbSBviVAUBqsSK0g9w48lDjcdR7LTp3zOs6Go0mqM75+bryXXihENoPWl4nCUgkEpv&#10;W6o17H8+HpYgQjRkTecJNVwwwLq4vclNZv2ZvvG0i7XgEAqZ0dDE2GdShrJBZ8LM90h8q/zgTOR1&#10;qKUdzJnDXSdVkjxLZ1riD43p8a3B8rgbnYbtZvU5r44qvn+9evtUXcJ2pKD1/d20eQERcYr/MPzp&#10;szoU7HTwI9kgOg1qpRSjGhYpTwbmizQFcWAyUSnIIpfXFYpfAAAA//8DAFBLAQItABQABgAIAAAA&#10;IQC2gziS/gAAAOEBAAATAAAAAAAAAAAAAAAAAAAAAABbQ29udGVudF9UeXBlc10ueG1sUEsBAi0A&#10;FAAGAAgAAAAhADj9If/WAAAAlAEAAAsAAAAAAAAAAAAAAAAALwEAAF9yZWxzLy5yZWxzUEsBAi0A&#10;FAAGAAgAAAAhAOb8O+2PAgAAugUAAA4AAAAAAAAAAAAAAAAALgIAAGRycy9lMm9Eb2MueG1sUEsB&#10;Ai0AFAAGAAgAAAAhAPDpkbbfAAAACgEAAA8AAAAAAAAAAAAAAAAA6QQAAGRycy9kb3ducmV2Lnht&#10;bFBLBQYAAAAABAAEAPMAAAD1BQAAAAA=&#10;" fillcolor="black [3213]" strokeweight=".5pt">
                <v:textbox inset="3.6pt,,3.6pt">
                  <w:txbxContent>
                    <w:p w:rsidR="00567098" w:rsidRPr="00567098" w:rsidRDefault="00567098" w:rsidP="0056709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67098">
                        <w:rPr>
                          <w:color w:val="FFFFFF" w:themeColor="background1"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</w:p>
    <w:p w:rsidR="00567098" w:rsidRDefault="00567098" w:rsidP="0015428A">
      <w:pPr>
        <w:pStyle w:val="Normal1"/>
        <w:spacing w:before="340" w:after="100"/>
        <w:rPr>
          <w:rStyle w:val="normalchar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8492246" wp14:editId="38B4A282">
                <wp:simplePos x="0" y="0"/>
                <wp:positionH relativeFrom="column">
                  <wp:posOffset>-1905</wp:posOffset>
                </wp:positionH>
                <wp:positionV relativeFrom="paragraph">
                  <wp:posOffset>13335</wp:posOffset>
                </wp:positionV>
                <wp:extent cx="704850" cy="704850"/>
                <wp:effectExtent l="0" t="0" r="19050" b="190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704850"/>
                          <a:chOff x="0" y="0"/>
                          <a:chExt cx="704850" cy="70485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7098" w:rsidRDefault="00567098" w:rsidP="00567098">
                              <w:pPr>
                                <w:jc w:val="center"/>
                              </w:pPr>
                              <w:r>
                                <w:t>A1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52425" y="0"/>
                            <a:ext cx="352425" cy="3524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7098" w:rsidRPr="00567098" w:rsidRDefault="00567098" w:rsidP="0056709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67098">
                                <w:rPr>
                                  <w:color w:val="FFFFFF" w:themeColor="background1"/>
                                </w:rPr>
                                <w:t>B1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352425"/>
                            <a:ext cx="352425" cy="3524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7098" w:rsidRPr="00567098" w:rsidRDefault="00567098" w:rsidP="0056709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67098">
                                <w:rPr>
                                  <w:color w:val="FFFFFF" w:themeColor="background1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52425" y="352425"/>
                            <a:ext cx="3524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7098" w:rsidRDefault="00567098" w:rsidP="00567098">
                              <w:pPr>
                                <w:jc w:val="center"/>
                              </w:pPr>
                              <w:r>
                                <w:t>B2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31" style="position:absolute;margin-left:-.15pt;margin-top:1.05pt;width:55.5pt;height:55.5pt;z-index:251665408" coordsize="7048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ZhPaAMAAHMTAAAOAAAAZHJzL2Uyb0RvYy54bWzsWG1P2zAQ/j5p/8Hy95GStoAiUtTBQJMQ&#10;oMHEZ9dxmgjH9my3Sffrd3Ze2lKEoFM3CfVL6pe7893ju6e2T8+qgqM50yaXIsaHBz2MmKAyycU0&#10;xj8fLr+cYGQsEQnhUrAYL5jBZ6PPn05LFbFQZpInTCMwIkxUqhhn1qooCAzNWEHMgVRMwGQqdUEs&#10;dPU0SDQpwXrBg7DXOwpKqROlJWXGwOhFPYlH3n6aMmpv09Qwi3iMwTfrv9p/J+4bjE5JNNVEZTlt&#10;3CBbeFGQXMCinakLYgma6XzDVJFTLY1M7QGVRSDTNKfMxwDRHPaeRXOl5Uz5WKZROVUdTADtM5y2&#10;Nktv5nca5UmMwxAjQQrYI78sgj6AU6ppBDJXWt2rO90MTOuei7dKdeF+IRJUeVgXHayssojC4HFv&#10;cDIE8ClMNW0PO81gbza0aPbtVb2gXTRwvnWulAoSyCwxMn+H0X1GFPPQGxd/i1EL0YOL7ausUAOS&#10;F3IIIVvBMFRCDZ6JDAy+Faj+MByEwxqopg1AdQGTSGljr5gskGvEWEN6+6wj82tja9FWxK1pJM+T&#10;y5xz33Elxc65RnMCxcCtdxGMr0lxgcoYH/VhvzYsONOd/oQT+uSCXLcAPS6cJvPF17jlNqcGwrfs&#10;gjMnw8UPlkLy+cR5wUdCKROdn17aSaUQ0XsUG/mlV+9RruMADb+yFLZTLnIhdY3SOrTJUwttWssD&#10;SCtxu6atJhVg55oTmSwgb7SsuckoepkD0NfE2DuigYygcoBg7S18Ui5hd2TTwiiT+vdL404e8h9m&#10;MSqB3GJsfs2IZhjx7wIqYzA8Dh0brnb0amey2hGz4lxCyhwClSvqm6CsLW+bqZbFI/Dw2K0KU0RQ&#10;WDvG1Oq2c25r0gUmp2w89mLAgIrYa3GvqDPuAHYp9lA9Eq2aFLdQaDeyrUYSPcv0WtZpCjmeWZnm&#10;vgyWuDbQAzPUaO+cIvobFNFvqQB45D0U0bLBJqG2M45Qd80TtmqTec8T62W+zk674wn/79z9n+zp&#10;4kPRxWCDLgZb0gXw7hodwF9wc47a08VrhfvRjhX1Yb5Noj1dfCi6gMtBfUfrLiDDdqe3P10sjxD/&#10;hzP2V5G3XYB2fMTozql7zvhXnOGfMOBlx9+im1co93S02vc3mOVb2egPAAAA//8DAFBLAwQUAAYA&#10;CAAAACEAftDC6twAAAAHAQAADwAAAGRycy9kb3ducmV2LnhtbEyOzWrDMBCE74W+g9hCb4msmP7g&#10;Wg4htD2FQpNC6W1jbWwTa2UsxXbevvKpvc0ww8yXryfbioF63zjWoJYJCOLSmYYrDV+Ht8UzCB+Q&#10;DbaOScOVPKyL25scM+NG/qRhHyoRR9hnqKEOocuk9GVNFv3SdcQxO7neYoi2r6TpcYzjtpWrJHmU&#10;FhuODzV2tK2pPO8vVsP7iOMmVa/D7nzaXn8ODx/fO0Va399NmxcQgabwV4YZP6JDEZmO7sLGi1bD&#10;Io1FDSsFYk5V8gTiOItUgSxy+Z+/+AUAAP//AwBQSwECLQAUAAYACAAAACEAtoM4kv4AAADhAQAA&#10;EwAAAAAAAAAAAAAAAAAAAAAAW0NvbnRlbnRfVHlwZXNdLnhtbFBLAQItABQABgAIAAAAIQA4/SH/&#10;1gAAAJQBAAALAAAAAAAAAAAAAAAAAC8BAABfcmVscy8ucmVsc1BLAQItABQABgAIAAAAIQC/4ZhP&#10;aAMAAHMTAAAOAAAAAAAAAAAAAAAAAC4CAABkcnMvZTJvRG9jLnhtbFBLAQItABQABgAIAAAAIQB+&#10;0MLq3AAAAAcBAAAPAAAAAAAAAAAAAAAAAMIFAABkcnMvZG93bnJldi54bWxQSwUGAAAAAAQABADz&#10;AAAAywYAAAAA&#10;">
                <v:shape id="Text Box 2" o:spid="_x0000_s1032" type="#_x0000_t202" style="position:absolute;width:352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ChwsQA&#10;AADaAAAADwAAAGRycy9kb3ducmV2LnhtbESPQWvCQBSE7wX/w/IEb7oxhxBSVymFigV7MCm0x0f2&#10;maRm367Zrab++m5B6HGYmW+Y1WY0vbjQ4DvLCpaLBARxbXXHjYL36mWeg/ABWWNvmRT8kIfNevKw&#10;wkLbKx/oUoZGRAj7AhW0IbhCSl+3ZNAvrCOO3tEOBkOUQyP1gNcIN71MkySTBjuOCy06em6pPpXf&#10;RoGtT9vP/c29Zg6/8g9Tvh3PlVZqNh2fHkEEGsN/+N7eaQUp/F2JN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AocLEAAAA2gAAAA8AAAAAAAAAAAAAAAAAmAIAAGRycy9k&#10;b3ducmV2LnhtbFBLBQYAAAAABAAEAPUAAACJAwAAAAA=&#10;" fillcolor="white [3201]" strokeweight=".5pt">
                  <v:textbox inset="3.6pt,,3.6pt">
                    <w:txbxContent>
                      <w:p w:rsidR="00567098" w:rsidRDefault="00567098" w:rsidP="00567098">
                        <w:pPr>
                          <w:jc w:val="center"/>
                        </w:pPr>
                        <w:r>
                          <w:t>A1</w:t>
                        </w:r>
                      </w:p>
                    </w:txbxContent>
                  </v:textbox>
                </v:shape>
                <v:shape id="Text Box 3" o:spid="_x0000_s1033" type="#_x0000_t202" style="position:absolute;left:3524;width:352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yExMEA&#10;AADaAAAADwAAAGRycy9kb3ducmV2LnhtbESP3YrCMBSE74V9h3AWvNN0FcXtmoorKgWv7O4DHJrT&#10;H9qclCZqfXsjCF4OM/MNs94MphVX6l1tWcHXNAJBnFtdc6ng/+8wWYFwHllja5kU3MnBJvkYrTHW&#10;9sZnuma+FAHCLkYFlfddLKXLKzLoprYjDl5he4M+yL6UusdbgJtWzqJoKQ3WHBYq7GhXUd5kF6Mg&#10;3X4f50Uz8/vTr9WL4u7SCzulxp/D9geEp8G/w692qhXM4Xkl3AC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chMTBAAAA2gAAAA8AAAAAAAAAAAAAAAAAmAIAAGRycy9kb3du&#10;cmV2LnhtbFBLBQYAAAAABAAEAPUAAACGAwAAAAA=&#10;" fillcolor="black [3213]" strokeweight=".5pt">
                  <v:textbox inset="3.6pt,,3.6pt">
                    <w:txbxContent>
                      <w:p w:rsidR="00567098" w:rsidRPr="00567098" w:rsidRDefault="00567098" w:rsidP="0056709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567098">
                          <w:rPr>
                            <w:color w:val="FFFFFF" w:themeColor="background1"/>
                          </w:rPr>
                          <w:t>B1</w:t>
                        </w:r>
                      </w:p>
                    </w:txbxContent>
                  </v:textbox>
                </v:shape>
                <v:shape id="Text Box 4" o:spid="_x0000_s1034" type="#_x0000_t202" style="position:absolute;top:3524;width:352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UcsMMA&#10;AADaAAAADwAAAGRycy9kb3ducmV2LnhtbESPzWrDMBCE74W8g9hCb7VcNy2NYyU4pQmGnur2ARZr&#10;/YOtlbGUxHn7KBDocZiZb5hsO5tBnGhynWUFL1EMgriyuuNGwd/v/vkDhPPIGgfLpOBCDrabxUOG&#10;qbZn/qFT6RsRIOxSVNB6P6ZSuqolgy6yI3HwajsZ9EFOjdQTngPcDDKJ43dpsOOw0OJIny1VfXk0&#10;Cop8dXit+8R/fe+sfqsvrjiyU+rpcc7XIDzN/j98bxdawRJuV8INkJ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UcsMMAAADaAAAADwAAAAAAAAAAAAAAAACYAgAAZHJzL2Rv&#10;d25yZXYueG1sUEsFBgAAAAAEAAQA9QAAAIgDAAAAAA==&#10;" fillcolor="black [3213]" strokeweight=".5pt">
                  <v:textbox inset="3.6pt,,3.6pt">
                    <w:txbxContent>
                      <w:p w:rsidR="00567098" w:rsidRPr="00567098" w:rsidRDefault="00567098" w:rsidP="0056709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567098">
                          <w:rPr>
                            <w:color w:val="FFFFFF" w:themeColor="background1"/>
                          </w:rPr>
                          <w:t>A2</w:t>
                        </w:r>
                      </w:p>
                    </w:txbxContent>
                  </v:textbox>
                </v:shape>
                <v:shape id="Text Box 5" o:spid="_x0000_s1035" type="#_x0000_t202" style="position:absolute;left:3524;top:3524;width:352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k5tsMA&#10;AADaAAAADwAAAGRycy9kb3ducmV2LnhtbESPQWsCMRSE7wX/Q3iCt5q1oMhqFBEsFezBVdDjY/Pc&#10;Xd28pJuoa3+9KRQ8DjPzDTOdt6YWN2p8ZVnBoJ+AIM6trrhQsN+t3scgfEDWWFsmBQ/yMJ913qaY&#10;anvnLd2yUIgIYZ+igjIEl0rp85IM+r51xNE72cZgiLIppG7wHuGmlh9JMpIGK44LJTpalpRfsqtR&#10;YPPL53Hz69Yjh+fxwWTfp5+dVqrXbRcTEIHa8Ar/t7+0giH8XYk3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k5tsMAAADaAAAADwAAAAAAAAAAAAAAAACYAgAAZHJzL2Rv&#10;d25yZXYueG1sUEsFBgAAAAAEAAQA9QAAAIgDAAAAAA==&#10;" fillcolor="white [3201]" strokeweight=".5pt">
                  <v:textbox inset="3.6pt,,3.6pt">
                    <w:txbxContent>
                      <w:p w:rsidR="00567098" w:rsidRDefault="00567098" w:rsidP="00567098">
                        <w:pPr>
                          <w:jc w:val="center"/>
                        </w:pPr>
                        <w:r>
                          <w:t>B2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ABC0C2" wp14:editId="5F0E959C">
                <wp:simplePos x="0" y="0"/>
                <wp:positionH relativeFrom="column">
                  <wp:posOffset>1036320</wp:posOffset>
                </wp:positionH>
                <wp:positionV relativeFrom="paragraph">
                  <wp:posOffset>175260</wp:posOffset>
                </wp:positionV>
                <wp:extent cx="523875" cy="371475"/>
                <wp:effectExtent l="0" t="19050" r="47625" b="47625"/>
                <wp:wrapNone/>
                <wp:docPr id="28" name="Striped 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7147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28" o:spid="_x0000_s1026" type="#_x0000_t93" style="position:absolute;margin-left:81.6pt;margin-top:13.8pt;width:41.25pt;height:29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6iNfwIAAFEFAAAOAAAAZHJzL2Uyb0RvYy54bWysVMFOGzEQvVfqP1i+l01CUmjEBkUgqkoI&#10;IkLF2XjtrCWvxx072aRf37F3syBAPVTNwRnvzDy/eZ7xxeW+sWynMBhwJR+fjDhTTkJl3KbkPx9v&#10;vpxzFqJwlbDgVMkPKvDLxedPF62fqwnUYCuFjEBcmLe+5HWMfl4UQdaqEeEEvHLk1ICNiLTFTVGh&#10;aAm9scVkNPpatICVR5AqBPp63Tn5IuNrrWS81zqoyGzJiVvMK+b1Oa3F4kLMNyh8bWRPQ/wDi0YY&#10;R4cOUNciCrZF8w6qMRIhgI4nEpoCtDZS5RqomvHoTTXrWniVayFxgh9kCv8PVt7tVshMVfIJ3ZQT&#10;Dd3ROqLxqmIPZlNHtkSElpGXpGp9mFPG2q+w3wUyU917jU36p4rYPst7GORV+8gkfZxNTs/PZpxJ&#10;cp2ejadkE0rxkuwxxO8KGpaMkoeOR6aRWWSFxe42xC7vGE8giVnHJVvxYFWiY92D0lQenT7J2bmx&#10;1JVFthPUEkJK5eK4c9WiUt3n2Yh+PbkhI1PNgAlZG2sH7B4gNe177I5rH59SVe7LIXn0N2Jd8pCR&#10;TwYXh+TGOMCPACxV1Z/cxR9F6qRJKj1DdaDLR+imInh5Y0j4WxHiSiCNAQ0MjXa8p0VbaEsOvcVZ&#10;Dfj7o+8pnrqTvJy1NFZ0i7+2AhVn9oejvv02nk7THObNdHY2oQ2+9jy/9rhtcwV0TWN6RLzMZoqP&#10;9mhqhOaJXoBlOpVcwkk6u+Qy4nFzFbtxpzdEquUyh9HseRFv3drLBJ5UTb30uH8S6Pvui9S2d3Ac&#10;QTF/03ddbMp0sNxG0CY35Yuuvd40t7lx+jcmPQyv9znq5SVc/AEAAP//AwBQSwMEFAAGAAgAAAAh&#10;ADfEcfPfAAAACQEAAA8AAABkcnMvZG93bnJldi54bWxMj0FOwzAQRfdI3MEaJDaIOjEljUKcqiC6&#10;YVFB2gM4sUkC8TiKnSbcnmFVll/z9P+bfLvYnp3N6DuHEuJVBMxg7XSHjYTTcX+fAvNBoVa9QyPh&#10;x3jYFtdXucq0m/HDnMvQMCpBnykJbQhDxrmvW2OVX7nBIN0+3WhVoDg2XI9qpnLbcxFFCbeqQ1po&#10;1WBeWlN/l5OVMHw9H153631VvuE81eL9kMbiTsrbm2X3BCyYJVxg+NMndSjIqXITas96ysmDIFSC&#10;2CTACBDrxw2wSkKaxMCLnP//oPgFAAD//wMAUEsBAi0AFAAGAAgAAAAhALaDOJL+AAAA4QEAABMA&#10;AAAAAAAAAAAAAAAAAAAAAFtDb250ZW50X1R5cGVzXS54bWxQSwECLQAUAAYACAAAACEAOP0h/9YA&#10;AACUAQAACwAAAAAAAAAAAAAAAAAvAQAAX3JlbHMvLnJlbHNQSwECLQAUAAYACAAAACEAsoeojX8C&#10;AABRBQAADgAAAAAAAAAAAAAAAAAuAgAAZHJzL2Uyb0RvYy54bWxQSwECLQAUAAYACAAAACEAN8Rx&#10;898AAAAJAQAADwAAAAAAAAAAAAAAAADZBAAAZHJzL2Rvd25yZXYueG1sUEsFBgAAAAAEAAQA8wAA&#10;AOUFAAAAAA==&#10;" adj="13942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0808FA8" wp14:editId="3F140B1B">
                <wp:simplePos x="0" y="0"/>
                <wp:positionH relativeFrom="column">
                  <wp:posOffset>5227320</wp:posOffset>
                </wp:positionH>
                <wp:positionV relativeFrom="paragraph">
                  <wp:posOffset>80010</wp:posOffset>
                </wp:positionV>
                <wp:extent cx="704850" cy="704850"/>
                <wp:effectExtent l="0" t="0" r="19050" b="190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704850"/>
                          <a:chOff x="0" y="0"/>
                          <a:chExt cx="704850" cy="704850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7098" w:rsidRDefault="00567098" w:rsidP="00567098">
                              <w:pPr>
                                <w:jc w:val="center"/>
                              </w:pPr>
                              <w:r>
                                <w:t>A1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52425" y="0"/>
                            <a:ext cx="352425" cy="3524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7098" w:rsidRPr="00567098" w:rsidRDefault="00567098" w:rsidP="0056709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67098">
                                <w:rPr>
                                  <w:color w:val="FFFFFF" w:themeColor="background1"/>
                                </w:rPr>
                                <w:t>B1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0" y="352425"/>
                            <a:ext cx="352425" cy="3524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7098" w:rsidRPr="00567098" w:rsidRDefault="00567098" w:rsidP="0056709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67098">
                                <w:rPr>
                                  <w:color w:val="FFFFFF" w:themeColor="background1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52425" y="352425"/>
                            <a:ext cx="3524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7098" w:rsidRDefault="00567098" w:rsidP="00567098">
                              <w:pPr>
                                <w:jc w:val="center"/>
                              </w:pPr>
                              <w:r>
                                <w:t>B2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36" style="position:absolute;margin-left:411.6pt;margin-top:6.3pt;width:55.5pt;height:55.5pt;z-index:251687936" coordsize="7048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2iSZwMAAIYTAAAOAAAAZHJzL2Uyb0RvYy54bWzsWG1P2zAQ/j5p/8Hy95G29IVFpKiDgSYh&#10;QIOJz67jNBGO7dluk+7X7+y8tKUIUSbQhPol9dl357vHd08TH5+UOUcLpk0mRYS7Bx2MmKAyzsQs&#10;wr/uzr8cYWQsETHhUrAIL5nBJ+PPn44LFbKeTCWPmUbgRJiwUBFOrVVhEBiaspyYA6mYgMVE6pxY&#10;EPUsiDUpwHvOg16nMwwKqWOlJWXGwOxZtYjH3n+SMGqvk8Qwi3iEITbrn9o/p+4ZjI9JONNEpRmt&#10;wyCviCInmYBNW1dnxBI019mWqzyjWhqZ2AMq80AmSUaZzwGy6XYeZXOh5Vz5XGZhMVMtTADtI5xe&#10;7ZZeLW40yuII9w4xEiSHM/LbIpABnELNQtC50OpW3eh6YlZJLt8y0bn7hUxQ6WFdtrCy0iIKk6NO&#10;/2gA4FNYqscedprC2WxZ0fT7s3ZBs2ngYmtDKRQUkFlhZP4No9uUKOahNy7/BqN+g9GdS+6bLFGv&#10;X8Hk1RxGyJYwD73QzBuYfClUh4NevzeooKrHAFWbMgmVNvaCyRy5QYQ1FLivO7K4NLZSbVTcnkby&#10;LD7POPeCayp2yjVaEGgHbn2I4HxDiwtURHh4CCe25cG5bu2nnNAHl+SmB5C4cJbMt18dljueCgg/&#10;skvOnA4XP1kC5edL54kYCaVMtHF6baeVQEa7GNb6q6h2Ma7yAAu/sxS2Nc4zIXWF0ia08UMDbVLp&#10;A0hrebuhLael77vusCmUqYyXUD9aVixlFD3PAPBLYuwN0UBL0ENAtfYaHgmXcEqyHmGUSv3nqXmn&#10;D50AqxgVQHMRNr/nRDOM+A8BPdIfjHqOF9cFvS5M1wUxz08llE4XSF1RPwRjbXkzTLTM74GRJ25X&#10;WCKCwt4RplY3wqmt6Bc4nbLJxKsBFypiL8Wtos65A9qV2l15T7SqS91Cx13Jpi9J+KjiK11nKeRk&#10;bmWS+XZwUFe41kcAHOFY7T3IAvq4ItQVWQyaswZO2YUsGl7YJtdmxZHrWzOGLZuy3jPGZsNv8tRb&#10;M8aoqaI9Y3wsxhhuM0b777AjYwD5bjAC/B/Xr1V7xniudz/mO8bRnjE+5jvGaJsx2n+HHRmj4YX/&#10;gDb2nyYv+yB66xeNr3vaeG/a8LcacNnjP6vriyl3m7Qu+0+Z1fXZ+C8AAAD//wMAUEsDBBQABgAI&#10;AAAAIQCTl7cI3wAAAAoBAAAPAAAAZHJzL2Rvd25yZXYueG1sTI/NTsMwEITvSLyDtUjcqPMDUQlx&#10;qqoCThUSLRLi5sbbJGq8jmI3Sd+e7QmOO/NpdqZYzbYTIw6+daQgXkQgkCpnWqoVfO3fHpYgfNBk&#10;dOcIFVzQw6q8vSl0btxEnzjuQi04hHyuFTQh9LmUvmrQar9wPRJ7RzdYHfgcamkGPXG47WQSRZm0&#10;uiX+0OgeNw1Wp93ZKnif9LRO49dxezpuLj/7p4/vbYxK3d/N6xcQAefwB8O1PleHkjsd3JmMF52C&#10;ZZImjLKRZCAYeE4fWThchTQDWRby/4TyFwAA//8DAFBLAQItABQABgAIAAAAIQC2gziS/gAAAOEB&#10;AAATAAAAAAAAAAAAAAAAAAAAAABbQ29udGVudF9UeXBlc10ueG1sUEsBAi0AFAAGAAgAAAAhADj9&#10;If/WAAAAlAEAAAsAAAAAAAAAAAAAAAAALwEAAF9yZWxzLy5yZWxzUEsBAi0AFAAGAAgAAAAhAJ6L&#10;aJJnAwAAhhMAAA4AAAAAAAAAAAAAAAAALgIAAGRycy9lMm9Eb2MueG1sUEsBAi0AFAAGAAgAAAAh&#10;AJOXtwjfAAAACgEAAA8AAAAAAAAAAAAAAAAAwQUAAGRycy9kb3ducmV2LnhtbFBLBQYAAAAABAAE&#10;APMAAADNBgAAAAA=&#10;">
                <v:shape id="Text Box 24" o:spid="_x0000_s1037" type="#_x0000_t202" style="position:absolute;width:352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BO9cQA&#10;AADbAAAADwAAAGRycy9kb3ducmV2LnhtbESPQWvCQBSE70L/w/IK3nRTEZHUTZBCRcEeGgV7fGSf&#10;STT7dptdNfbXdwsFj8PMfMMs8t604kqdbywreBknIIhLqxuuFOx376M5CB+QNbaWScGdPOTZ02CB&#10;qbY3/qRrESoRIexTVFCH4FIpfVmTQT+2jjh6R9sZDFF2ldQd3iLctHKSJDNpsOG4UKOjt5rKc3Ex&#10;Cmx5Xn1tf9xm5vA0P5ji4/i900oNn/vlK4hAfXiE/9trrWAyhb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QTvXEAAAA2wAAAA8AAAAAAAAAAAAAAAAAmAIAAGRycy9k&#10;b3ducmV2LnhtbFBLBQYAAAAABAAEAPUAAACJAwAAAAA=&#10;" fillcolor="white [3201]" strokeweight=".5pt">
                  <v:textbox inset="3.6pt,,3.6pt">
                    <w:txbxContent>
                      <w:p w:rsidR="00567098" w:rsidRDefault="00567098" w:rsidP="00567098">
                        <w:pPr>
                          <w:jc w:val="center"/>
                        </w:pPr>
                        <w:r>
                          <w:t>A1</w:t>
                        </w:r>
                      </w:p>
                    </w:txbxContent>
                  </v:textbox>
                </v:shape>
                <v:shape id="Text Box 25" o:spid="_x0000_s1038" type="#_x0000_t202" style="position:absolute;left:3524;width:352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EXr8IA&#10;AADbAAAADwAAAGRycy9kb3ducmV2LnhtbESP3YrCMBSE7wXfIRzBO02tuOx2G0XFlcJerfoAh+b0&#10;hzYnpYla334jCF4OM/MNk24G04ob9a62rGAxj0AQ51bXXCq4nH9mnyCcR9bYWiYFD3KwWY9HKSba&#10;3vmPbidfigBhl6CCyvsukdLlFRl0c9sRB6+wvUEfZF9K3eM9wE0r4yj6kAZrDgsVdrSvKG9OV6Mg&#10;234dl0UT+8PvzupV8XDZlZ1S08mw/QbhafDv8KudaQXxCp5fw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ARevwgAAANsAAAAPAAAAAAAAAAAAAAAAAJgCAABkcnMvZG93&#10;bnJldi54bWxQSwUGAAAAAAQABAD1AAAAhwMAAAAA&#10;" fillcolor="black [3213]" strokeweight=".5pt">
                  <v:textbox inset="3.6pt,,3.6pt">
                    <w:txbxContent>
                      <w:p w:rsidR="00567098" w:rsidRPr="00567098" w:rsidRDefault="00567098" w:rsidP="0056709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567098">
                          <w:rPr>
                            <w:color w:val="FFFFFF" w:themeColor="background1"/>
                          </w:rPr>
                          <w:t>B1</w:t>
                        </w:r>
                      </w:p>
                    </w:txbxContent>
                  </v:textbox>
                </v:shape>
                <v:shape id="Text Box 26" o:spid="_x0000_s1039" type="#_x0000_t202" style="position:absolute;top:3524;width:352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OJ2MEA&#10;AADbAAAADwAAAGRycy9kb3ducmV2LnhtbESP3YrCMBSE7wXfIRzBO02tKFqNoqJS2Ct/HuDQnP5g&#10;c1KaqPXtzcLCXg4z8w2z3namFi9qXWVZwWQcgSDOrK64UHC/nUYLEM4ja6wtk4IPOdhu+r01Jtq+&#10;+UKvqy9EgLBLUEHpfZNI6bKSDLqxbYiDl9vWoA+yLaRu8R3gppZxFM2lwYrDQokNHUrKHtenUZDu&#10;ludp/oj98Wdv9Sz/uPTJTqnhoNutQHjq/H/4r51qBfEcfr+EHyA3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TidjBAAAA2wAAAA8AAAAAAAAAAAAAAAAAmAIAAGRycy9kb3du&#10;cmV2LnhtbFBLBQYAAAAABAAEAPUAAACGAwAAAAA=&#10;" fillcolor="black [3213]" strokeweight=".5pt">
                  <v:textbox inset="3.6pt,,3.6pt">
                    <w:txbxContent>
                      <w:p w:rsidR="00567098" w:rsidRPr="00567098" w:rsidRDefault="00567098" w:rsidP="0056709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567098">
                          <w:rPr>
                            <w:color w:val="FFFFFF" w:themeColor="background1"/>
                          </w:rPr>
                          <w:t>A2</w:t>
                        </w:r>
                      </w:p>
                    </w:txbxContent>
                  </v:textbox>
                </v:shape>
                <v:shape id="Text Box 27" o:spid="_x0000_s1040" type="#_x0000_t202" style="position:absolute;left:3524;top:3524;width:352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LQgsQA&#10;AADbAAAADwAAAGRycy9kb3ducmV2LnhtbESPQWsCMRSE7wX/Q3iCt5rVg5XVKCJYKuihq6DHx+a5&#10;u7p5iZuoa399Uyh4HGbmG2Y6b00t7tT4yrKCQT8BQZxbXXGhYL9bvY9B+ICssbZMCp7kYT7rvE0x&#10;1fbB33TPQiEihH2KCsoQXCqlz0sy6PvWEUfvZBuDIcqmkLrBR4SbWg6TZCQNVhwXSnS0LCm/ZDej&#10;wOaXz+Pmx61HDs/jg8m2p+tOK9XrtosJiEBteIX/219awfAD/r7EH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C0ILEAAAA2wAAAA8AAAAAAAAAAAAAAAAAmAIAAGRycy9k&#10;b3ducmV2LnhtbFBLBQYAAAAABAAEAPUAAACJAwAAAAA=&#10;" fillcolor="white [3201]" strokeweight=".5pt">
                  <v:textbox inset="3.6pt,,3.6pt">
                    <w:txbxContent>
                      <w:p w:rsidR="00567098" w:rsidRDefault="00567098" w:rsidP="00567098">
                        <w:pPr>
                          <w:jc w:val="center"/>
                        </w:pPr>
                        <w:r>
                          <w:t>B2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6FA278C" wp14:editId="75CC144D">
                <wp:simplePos x="0" y="0"/>
                <wp:positionH relativeFrom="column">
                  <wp:posOffset>4484370</wp:posOffset>
                </wp:positionH>
                <wp:positionV relativeFrom="paragraph">
                  <wp:posOffset>80010</wp:posOffset>
                </wp:positionV>
                <wp:extent cx="352425" cy="704850"/>
                <wp:effectExtent l="0" t="0" r="28575" b="1905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704850"/>
                          <a:chOff x="0" y="0"/>
                          <a:chExt cx="352425" cy="704850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7098" w:rsidRPr="00567098" w:rsidRDefault="00567098" w:rsidP="0056709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67098">
                                <w:rPr>
                                  <w:color w:val="FFFFFF" w:themeColor="background1"/>
                                </w:rPr>
                                <w:t>B1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352425"/>
                            <a:ext cx="3524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7098" w:rsidRDefault="00567098" w:rsidP="00567098">
                              <w:pPr>
                                <w:jc w:val="center"/>
                              </w:pPr>
                              <w:r>
                                <w:t>B2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41" style="position:absolute;margin-left:353.1pt;margin-top:6.3pt;width:27.75pt;height:55.5pt;z-index:251685888" coordsize="3524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JJxGQMAAB0LAAAOAAAAZHJzL2Uyb0RvYy54bWzsVt9P2zAQfp+0/8Hy+0hbWsYiUtTBQJMQ&#10;oMHEs+s4TYRje2e3SffX7+z8aAtoEiB44iX1ne/Od5/vvvrouC4lWQmwhVYJHe4NKBGK67RQi4T+&#10;vj37ckiJdUylTGolEroWlh5PP386qkwsRjrXMhVAMIiycWUSmjtn4iiyPBcls3vaCIWbmYaSORRh&#10;EaXAKoxeymg0GBxElYbUgObCWtSeNpt0GuJnmeDuKsuscEQmFHNz4QvhO/ffaHrE4gUwkxe8TYO9&#10;IIuSFQoP7UOdMsfIEopHocqCg7Y6c3tcl5HOsoKLUANWMxw8qOYc9NKEWhZxtTA9TAjtA5xeHJZf&#10;rq6BFGlCR0NKFCvxjsKxBGUEpzKLGG3OwdyYa2gVi0by9dYZlP4XKyF1gHXdwypqRzgq9yej8WhC&#10;Ccetr4Px4aSFned4N4+8eP7jv35Rd2jkc+tTqQw2kN1gZF+H0U3OjAjQW19/i9HwW4fRrS/uu64J&#10;qgIqwcxjRFyNepyFTm9R+RKoWtgwel8yiw1Ydy50SfwioYANHvqOrS6sa0w7E3+m1bJIzwopg+CH&#10;SpxIICuG4+DqkCIG37GSilQJPdjHW3oUwYfu/eeS8Xtf5G4ElKTyniKMX5uWv54GiLByaym8jVS/&#10;RIbtF1rniRwZ50K5Ls9g7a0yrOg5jq39JqvnODd1oEc4WSvXO5eF0tCgtAttet+lnDX2CNJW3X7p&#10;6nkd5m447hplrtM19g/ohqWs4WcFAn7BrLtmgLSEBIZU667wk0mNt6TbFSW5hr9P6b09TgLuUlIh&#10;zSXU/lkyEJTInwpnZDz5OvK8uC3AtjDfFtSyPNHYOkgVmF1YojM42S0z0OUdMvLMn4pbTHE8O6Hc&#10;QSecuIZ+kdO5mM2CGXKhYe5C3Rjug3ugfavd1ncMTNvqDifuUndzyeIHHd/Yek+lZ0unsyKMg4e6&#10;wbW9AuQIz2rvQBYe14ZQe7JA1WvIYsMIOF1PkORm/20YQ/aT+MEYuwO/y1NvzRiTros+GOO9GCM8&#10;NvANFv7t2veif+Rty4FhNq/a6T8AAAD//wMAUEsDBBQABgAIAAAAIQCofbeo3wAAAAoBAAAPAAAA&#10;ZHJzL2Rvd25yZXYueG1sTI/BSsNAEIbvgu+wjODNbpJiIjGbUop6KoKtIN6m2WkSmt0N2W2Svr3T&#10;kz3O/B//fFOsZtOJkQbfOqsgXkQgyFZOt7ZW8L1/f3oB4QNajZ2zpOBCHlbl/V2BuXaT/aJxF2rB&#10;JdbnqKAJoc+l9FVDBv3C9WQ5O7rBYOBxqKUecOJy08kkilJpsLV8ocGeNg1Vp93ZKPiYcFov47dx&#10;ezpuLr/758+fbUxKPT7M61cQgebwD8NVn9WhZKeDO1vtRacgi9KEUQ6SFAQDWRpnIA7XxTIFWRby&#10;9oXyDwAA//8DAFBLAQItABQABgAIAAAAIQC2gziS/gAAAOEBAAATAAAAAAAAAAAAAAAAAAAAAABb&#10;Q29udGVudF9UeXBlc10ueG1sUEsBAi0AFAAGAAgAAAAhADj9If/WAAAAlAEAAAsAAAAAAAAAAAAA&#10;AAAALwEAAF9yZWxzLy5yZWxzUEsBAi0AFAAGAAgAAAAhAIiQknEZAwAAHQsAAA4AAAAAAAAAAAAA&#10;AAAALgIAAGRycy9lMm9Eb2MueG1sUEsBAi0AFAAGAAgAAAAhAKh9t6jfAAAACgEAAA8AAAAAAAAA&#10;AAAAAAAAcwUAAGRycy9kb3ducmV2LnhtbFBLBQYAAAAABAAEAPMAAAB/BgAAAAA=&#10;">
                <v:shape id="Text Box 19" o:spid="_x0000_s1042" type="#_x0000_t202" style="position:absolute;width:352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DXF8EA&#10;AADbAAAADwAAAGRycy9kb3ducmV2LnhtbERP22rCQBB9F/oPyxR8040plRrdhCi1BHyq7QcM2ckF&#10;s7Mhu5rk77uFQt/mcK5zyCbTiQcNrrWsYLOOQBCXVrdcK/j+Oq/eQDiPrLGzTApmcpClT4sDJtqO&#10;/EmPq69FCGGXoILG+z6R0pUNGXRr2xMHrrKDQR/gUEs94BjCTSfjKNpKgy2HhgZ7OjVU3q53o6DI&#10;dx8v1S3275ej1a/V7Io7O6WWz1O+B+Fp8v/iP3ehw/wd/P4SDpDp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g1xfBAAAA2wAAAA8AAAAAAAAAAAAAAAAAmAIAAGRycy9kb3du&#10;cmV2LnhtbFBLBQYAAAAABAAEAPUAAACGAwAAAAA=&#10;" fillcolor="black [3213]" strokeweight=".5pt">
                  <v:textbox inset="3.6pt,,3.6pt">
                    <w:txbxContent>
                      <w:p w:rsidR="00567098" w:rsidRPr="00567098" w:rsidRDefault="00567098" w:rsidP="0056709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567098">
                          <w:rPr>
                            <w:color w:val="FFFFFF" w:themeColor="background1"/>
                          </w:rPr>
                          <w:t>B1</w:t>
                        </w:r>
                      </w:p>
                    </w:txbxContent>
                  </v:textbox>
                </v:shape>
                <v:shape id="Text Box 20" o:spid="_x0000_s1043" type="#_x0000_t202" style="position:absolute;top:3524;width:352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tI9sIA&#10;AADbAAAADwAAAGRycy9kb3ducmV2LnhtbERPy2rCQBTdC/2H4RbcmYkuJKQZRQRLC3XRKNTlJXPz&#10;0MydaWZq0n59Z1Ho8nDexXYyvbjT4DvLCpZJCoK4srrjRsH5dFhkIHxA1thbJgXf5GG7eZgVmGs7&#10;8jvdy9CIGMI+RwVtCC6X0lctGfSJdcSRq+1gMEQ4NFIPOMZw08tVmq6lwY5jQ4uO9i1Vt/LLKLDV&#10;7fny9uNe1w6v2Ycpj/XnSSs1f5x2TyACTeFf/Od+0QpWcX38En+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0j2wgAAANsAAAAPAAAAAAAAAAAAAAAAAJgCAABkcnMvZG93&#10;bnJldi54bWxQSwUGAAAAAAQABAD1AAAAhwMAAAAA&#10;" fillcolor="white [3201]" strokeweight=".5pt">
                  <v:textbox inset="3.6pt,,3.6pt">
                    <w:txbxContent>
                      <w:p w:rsidR="00567098" w:rsidRDefault="00567098" w:rsidP="00567098">
                        <w:pPr>
                          <w:jc w:val="center"/>
                        </w:pPr>
                        <w:r>
                          <w:t>B2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7367BAD" wp14:editId="00339995">
                <wp:simplePos x="0" y="0"/>
                <wp:positionH relativeFrom="column">
                  <wp:posOffset>3941445</wp:posOffset>
                </wp:positionH>
                <wp:positionV relativeFrom="paragraph">
                  <wp:posOffset>80010</wp:posOffset>
                </wp:positionV>
                <wp:extent cx="352425" cy="704850"/>
                <wp:effectExtent l="0" t="0" r="28575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704850"/>
                          <a:chOff x="0" y="0"/>
                          <a:chExt cx="352425" cy="70485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7098" w:rsidRDefault="00567098" w:rsidP="00567098">
                              <w:pPr>
                                <w:jc w:val="center"/>
                              </w:pPr>
                              <w:r>
                                <w:t>A1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352425"/>
                            <a:ext cx="352425" cy="3524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7098" w:rsidRPr="00567098" w:rsidRDefault="00567098" w:rsidP="0056709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67098">
                                <w:rPr>
                                  <w:color w:val="FFFFFF" w:themeColor="background1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44" style="position:absolute;margin-left:310.35pt;margin-top:6.3pt;width:27.75pt;height:55.5pt;z-index:251682816" coordsize="3524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mJGAMAAB0LAAAOAAAAZHJzL2Uyb0RvYy54bWzsVt9P2zAQfp+0/8Hy+0hbaIsiUtTBQJMQ&#10;oMHEs+vYSYRje7bbpPvrOTs/2lI0CSZ44iX12Xfnu+/uvvrktC4FWjFjCyUTPDwYYMQkVWkhswT/&#10;vr/4doyRdUSmRCjJErxmFp/Ovn45qXTMRipXImUGgRNp40onOHdOx1Fkac5KYg+UZhIOuTIlcSCa&#10;LEoNqcB7KaLRYDCJKmVSbRRl1sLueXOIZ8E/54y6G84tc0gkGGJz4WvCd+G/0eyExJkhOi9oGwZ5&#10;QxQlKSRc2rs6J46gpSn2XJUFNcoq7g6oKiPFeUFZyAGyGQ6eZXNp1FKHXLK4ynQPE0D7DKc3u6XX&#10;q1uDihRqB5WSpIQahWsRyABOpbMYdC6NvtO3pt3IGsnnW3NT+l/IBNUB1nUPK6sdorB5OB4djcYY&#10;UTiaDo6Oxy3sNIfa7FnR/Mc/7aLu0sjH1odSaWggu8HI/h9GdznRLEBvff4dRpMOo3uf3HdVo+Gk&#10;gSmoeYyQq2Ef8Oz2LWy+BaoWNsC8T5nE2lh3yVSJ/CLBBho89B1ZXVnXqHYq/k6rRJFeFEIEwQ8V&#10;OxMGrQiMg3AhRHC+oyUkqhI8OYQq7Xnwrnv7hSD00Se56wEkIb0lC+PXhuXL0wARVm4tmNcR8hfj&#10;0H6hdV6IkVDKZB9n0PZaHDJ6jWGrv4nqNcZNHmARblbS9cZlIZVpUNqFNn3soOWNPoC0lbdfunpR&#10;N3M36hplodI19I9RDUtZTS8KAPyKWHdLDNASEBhQrbuBDxcKqqTaFUa5Mn9f2vf6MAlwilEFNJdg&#10;+2dJDMNI/JQwI0fj6cjz4rZgtoXFtiCX5ZmC1hkCqWsalmBsnOiW3KjyARh57m+FIyIp3J1g6kwn&#10;nLmGfoHTKZvPgxpwoSbuSt5p6p17oH2r3dcPxOi21R1M3LXq5pLEzzq+0fWWUs2XTvEijIOHusG1&#10;LQFwhGe1jyCL6T5ZTLtaA6e8niw2jADT9QJJbs7fhzFc3bX1J2PsDvwuT703Yxx2XfTJGB/FGOGx&#10;AW+w8G/Xvhf9I29bDgyzedXOngAAAP//AwBQSwMEFAAGAAgAAAAhACdQ7hvfAAAACgEAAA8AAABk&#10;cnMvZG93bnJldi54bWxMj8FqwkAQhu+FvsMyQm91k0jXErMRkbYnKVQLpbcxGZNgdjZk1yS+fddT&#10;Pc78H/98k60n04qBetdY1hDPIxDEhS0brjR8H96fX0E4j1xia5k0XMnBOn98yDAt7chfNOx9JUIJ&#10;uxQ11N53qZSuqMmgm9uOOGQn2xv0YewrWfY4hnLTyiSKlDTYcLhQY0fbmorz/mI0fIw4bhbx27A7&#10;n7bX38PL588uJq2fZtNmBcLT5P9huOkHdciD09FeuHSi1aCSaBnQECQKRADUUiUgjrfFQoHMM3n/&#10;Qv4HAAD//wMAUEsBAi0AFAAGAAgAAAAhALaDOJL+AAAA4QEAABMAAAAAAAAAAAAAAAAAAAAAAFtD&#10;b250ZW50X1R5cGVzXS54bWxQSwECLQAUAAYACAAAACEAOP0h/9YAAACUAQAACwAAAAAAAAAAAAAA&#10;AAAvAQAAX3JlbHMvLnJlbHNQSwECLQAUAAYACAAAACEAxrG5iRgDAAAdCwAADgAAAAAAAAAAAAAA&#10;AAAuAgAAZHJzL2Uyb0RvYy54bWxQSwECLQAUAAYACAAAACEAJ1DuG98AAAAKAQAADwAAAAAAAAAA&#10;AAAAAAByBQAAZHJzL2Rvd25yZXYueG1sUEsFBgAAAAAEAAQA8wAAAH4GAAAAAA==&#10;">
                <v:shape id="Text Box 16" o:spid="_x0000_s1045" type="#_x0000_t202" style="position:absolute;width:352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K/pMIA&#10;AADbAAAADwAAAGRycy9kb3ducmV2LnhtbERPTWvCQBC9C/6HZYTedGMPQWJWEcHSQnswCnocsmMS&#10;zc5us1tN/fXdguBtHu9z8mVvWnGlzjeWFUwnCQji0uqGKwX73WY8A+EDssbWMin4JQ/LxXCQY6bt&#10;jbd0LUIlYgj7DBXUIbhMSl/WZNBPrCOO3Ml2BkOEXSV1h7cYblr5miSpNNhwbKjR0bqm8lL8GAW2&#10;vLwdP+/uI3V4nh1M8XX63mmlXkb9ag4iUB+e4of7Xcf5Kfz/Eg+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Ir+kwgAAANsAAAAPAAAAAAAAAAAAAAAAAJgCAABkcnMvZG93&#10;bnJldi54bWxQSwUGAAAAAAQABAD1AAAAhwMAAAAA&#10;" fillcolor="white [3201]" strokeweight=".5pt">
                  <v:textbox inset="3.6pt,,3.6pt">
                    <w:txbxContent>
                      <w:p w:rsidR="00567098" w:rsidRDefault="00567098" w:rsidP="00567098">
                        <w:pPr>
                          <w:jc w:val="center"/>
                        </w:pPr>
                        <w:r>
                          <w:t>A1</w:t>
                        </w:r>
                      </w:p>
                    </w:txbxContent>
                  </v:textbox>
                </v:shape>
                <v:shape id="Text Box 17" o:spid="_x0000_s1046" type="#_x0000_t202" style="position:absolute;top:3524;width:352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Pm/sAA&#10;AADbAAAADwAAAGRycy9kb3ducmV2LnhtbERP22rCQBB9L/gPywi+NRtTWjW6SixWAn1q9AOG7OSC&#10;2dmQXTX+fbcg9G0O5zqb3Wg6caPBtZYVzKMYBHFpdcu1gvPp63UJwnlkjZ1lUvAgB7vt5GWDqbZ3&#10;/qFb4WsRQtilqKDxvk+ldGVDBl1ke+LAVXYw6AMcaqkHvIdw08kkjj+kwZZDQ4M9fTZUXoqrUZBn&#10;q+NbdUn84Xtv9Xv1cPmVnVKz6ZitQXga/b/46c51mL+Av1/C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/Pm/sAAAADbAAAADwAAAAAAAAAAAAAAAACYAgAAZHJzL2Rvd25y&#10;ZXYueG1sUEsFBgAAAAAEAAQA9QAAAIUDAAAAAA==&#10;" fillcolor="black [3213]" strokeweight=".5pt">
                  <v:textbox inset="3.6pt,,3.6pt">
                    <w:txbxContent>
                      <w:p w:rsidR="00567098" w:rsidRPr="00567098" w:rsidRDefault="00567098" w:rsidP="0056709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567098">
                          <w:rPr>
                            <w:color w:val="FFFFFF" w:themeColor="background1"/>
                          </w:rPr>
                          <w:t>A2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67098" w:rsidRDefault="00567098" w:rsidP="0015428A">
      <w:pPr>
        <w:pStyle w:val="Normal1"/>
        <w:spacing w:before="340" w:after="100"/>
        <w:rPr>
          <w:rStyle w:val="normalchar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69794A9" wp14:editId="102F05B2">
                <wp:simplePos x="0" y="0"/>
                <wp:positionH relativeFrom="column">
                  <wp:posOffset>2788920</wp:posOffset>
                </wp:positionH>
                <wp:positionV relativeFrom="paragraph">
                  <wp:posOffset>98425</wp:posOffset>
                </wp:positionV>
                <wp:extent cx="704850" cy="352425"/>
                <wp:effectExtent l="0" t="0" r="19050" b="285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352425"/>
                          <a:chOff x="0" y="0"/>
                          <a:chExt cx="704850" cy="352425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7098" w:rsidRPr="00567098" w:rsidRDefault="00567098" w:rsidP="0056709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67098">
                                <w:rPr>
                                  <w:color w:val="FFFFFF" w:themeColor="background1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52425" y="0"/>
                            <a:ext cx="3524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7098" w:rsidRDefault="00567098" w:rsidP="00567098">
                              <w:pPr>
                                <w:jc w:val="center"/>
                              </w:pPr>
                              <w:r>
                                <w:t>B2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47" style="position:absolute;margin-left:219.6pt;margin-top:7.75pt;width:55.5pt;height:27.75pt;z-index:251679744" coordsize="7048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gyWIAMAAB0LAAAOAAAAZHJzL2Uyb0RvYy54bWzsVt1P2zAQf5+0/8Hy+0g/AUWkqIOBJiGo&#10;BhPPruM0EY7t2W6T7q/f2YnTLzQNtvHES+o7353vfr771WfndcnRimlTSJHg/lEPIyaoTAuxSPD3&#10;h6tPpxgZS0RKuBQswWtm8Pnk44ezSsVsIHPJU6YRBBEmrlSCc2tVHEWG5qwk5kgqJmAzk7okFkS9&#10;iFJNKohe8mjQ6x1HldSp0pIyY0B72WziiY+fZYzauywzzCKeYMjN+q/237n7RpMzEi80UXlB2zTI&#10;K7IoSSHg0C7UJbEELXVxEKosqJZGZvaIyjKSWVZQ5muAavq9vWqutVwqX8sirhaqgwmg3cPp1WHp&#10;7WqmUZHC3Y0xEqSEO/LHIpABnEotYrC51upezXSrWDSSq7fOdOl+oRJUe1jXHaystoiC8qQ3Oh0D&#10;+BS2huPBaOAjk5jmcDcHXjT/8lu/KBwaudy6VCoFDWQ2GJm/w+g+J4p56I2rP2A0DBg9uOI+yxr1&#10;hw1M3sxhhGwNesAz6A0o/xSqFp49qLqSSay0sddMlsgtEqyhwX3fkdWNsXA9YBpM3JlG8iK9Kjj3&#10;ghsqdsE1WhEYB1v7FMFjx4oLVCX4eAg3dhDBhe7855zQJ1fkbgSQuHCezI9fm5a7ngYIv7JrzpwN&#10;F99YBu3nW+eZHAmlTNiQp7d2VhlU9BLH1n6T1UucmzrAw58she2cy0JI3aC0C236FFLOGnsAaatu&#10;t7T1vG7mzpOQU81luob+0bJhKaPoVQGA3xBjZ0QDLcEMAdXaO/hkXMItyXaFUS71z+f0zh4mAXYx&#10;qoDmEmx+LIlmGPGvAmZkND4ZOF7cFvS2MN8WxLK8kNA6fSB1Rf0SnLXlYZlpWT4CI0/dqbBFBIWz&#10;E0ytDsKFbegXOJ2y6dSbARcqYm/EvaIuuAPatdpD/Ui0alvdwsTdyjCXJN7r+MbWeQo5XVqZFX4c&#10;Nri2VwAc4VjtLchidEgWo0AKwCkvIYvAC4fkGnZ2yRWGMDBzoIN/wBi8m8R3xtgd+F2e+t+M0f21&#10;vDPGWzGGf2zAG8z/27XvRffI25Y9w2xetZNfAAAA//8DAFBLAwQUAAYACAAAACEAxX39tOAAAAAJ&#10;AQAADwAAAGRycy9kb3ducmV2LnhtbEyPTU/DMAyG70j8h8hI3FjSjfJRmk7TBJymSWxIiFvWeG21&#10;xqmarO3+PeYER/t99PpxvpxcKwbsQ+NJQzJTIJBKbxuqNHzu3+6eQIRoyJrWE2q4YIBlcX2Vm8z6&#10;kT5w2MVKcAmFzGioY+wyKUNZozNh5jskzo6+dyby2FfS9mbkctfKuVIP0pmG+EJtOlzXWJ52Z6fh&#10;fTTjapG8DpvTcX353qfbr02CWt/eTKsXEBGn+AfDrz6rQ8FOB38mG0Sr4X7xPGeUgzQFwUCaKl4c&#10;NDwmCmSRy/8fFD8AAAD//wMAUEsBAi0AFAAGAAgAAAAhALaDOJL+AAAA4QEAABMAAAAAAAAAAAAA&#10;AAAAAAAAAFtDb250ZW50X1R5cGVzXS54bWxQSwECLQAUAAYACAAAACEAOP0h/9YAAACUAQAACwAA&#10;AAAAAAAAAAAAAAAvAQAAX3JlbHMvLnJlbHNQSwECLQAUAAYACAAAACEAtmIMliADAAAdCwAADgAA&#10;AAAAAAAAAAAAAAAuAgAAZHJzL2Uyb0RvYy54bWxQSwECLQAUAAYACAAAACEAxX39tOAAAAAJAQAA&#10;DwAAAAAAAAAAAAAAAAB6BQAAZHJzL2Rvd25yZXYueG1sUEsFBgAAAAAEAAQA8wAAAIcGAAAAAA==&#10;">
                <v:shape id="Text Box 13" o:spid="_x0000_s1048" type="#_x0000_t202" style="position:absolute;width:352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jg/b4A&#10;AADbAAAADwAAAGRycy9kb3ducmV2LnhtbERPy6rCMBDdX/AfwgjurqmKF61GUVEp3JXVDxia6QOb&#10;SWmi1r83guBuDuc5y3VnanGn1lWWFYyGEQjizOqKCwWX8+F3BsJ5ZI21ZVLwJAfrVe9nibG2Dz7R&#10;PfWFCCHsYlRQet/EUrqsJINuaBviwOW2NegDbAupW3yEcFPLcRT9SYMVh4YSG9qVlF3Tm1GQbObH&#10;SX4d+/3/1upp/nTJjZ1Sg363WYDw1Pmv+ONOdJg/gfcv4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zI4P2+AAAA2wAAAA8AAAAAAAAAAAAAAAAAmAIAAGRycy9kb3ducmV2&#10;LnhtbFBLBQYAAAAABAAEAPUAAACDAwAAAAA=&#10;" fillcolor="black [3213]" strokeweight=".5pt">
                  <v:textbox inset="3.6pt,,3.6pt">
                    <w:txbxContent>
                      <w:p w:rsidR="00567098" w:rsidRPr="00567098" w:rsidRDefault="00567098" w:rsidP="0056709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567098">
                          <w:rPr>
                            <w:color w:val="FFFFFF" w:themeColor="background1"/>
                          </w:rPr>
                          <w:t>A2</w:t>
                        </w:r>
                      </w:p>
                    </w:txbxContent>
                  </v:textbox>
                </v:shape>
                <v:shape id="Text Box 14" o:spid="_x0000_s1049" type="#_x0000_t202" style="position:absolute;left:3524;width:3524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yESMIA&#10;AADbAAAADwAAAGRycy9kb3ducmV2LnhtbERPTWvCQBC9C/6HZQRvulFEJHUTSsGiYA+NBT0O2TFJ&#10;zc5us6vG/vpuodDbPN7nrPPetOJGnW8sK5hNExDEpdUNVwo+DpvJCoQPyBpby6TgQR7ybDhYY6rt&#10;nd/pVoRKxBD2KSqoQ3CplL6syaCfWkccubPtDIYIu0rqDu8x3LRyniRLabDh2FCjo5eayktxNQps&#10;eXk97b/dbunwc3U0xdv566CVGo/65ycQgfrwL/5zb3Wcv4DfX+IB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vIRIwgAAANsAAAAPAAAAAAAAAAAAAAAAAJgCAABkcnMvZG93&#10;bnJldi54bWxQSwUGAAAAAAQABAD1AAAAhwMAAAAA&#10;" fillcolor="white [3201]" strokeweight=".5pt">
                  <v:textbox inset="3.6pt,,3.6pt">
                    <w:txbxContent>
                      <w:p w:rsidR="00567098" w:rsidRDefault="00567098" w:rsidP="00567098">
                        <w:pPr>
                          <w:jc w:val="center"/>
                        </w:pPr>
                        <w:r>
                          <w:t>B2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A2A526" wp14:editId="3AA6814A">
                <wp:simplePos x="0" y="0"/>
                <wp:positionH relativeFrom="column">
                  <wp:posOffset>1855470</wp:posOffset>
                </wp:positionH>
                <wp:positionV relativeFrom="paragraph">
                  <wp:posOffset>98425</wp:posOffset>
                </wp:positionV>
                <wp:extent cx="352425" cy="3524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098" w:rsidRPr="00567098" w:rsidRDefault="00567098" w:rsidP="0056709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67098">
                              <w:rPr>
                                <w:color w:val="FFFFFF" w:themeColor="background1"/>
                              </w:rP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50" type="#_x0000_t202" style="position:absolute;margin-left:146.1pt;margin-top:7.75pt;width:27.75pt;height:2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h7AjwIAALoFAAAOAAAAZHJzL2Uyb0RvYy54bWysVN9P2zAQfp+0/8Hy+0gplKGKFHUgpkkI&#10;EDDx7Do2jbB93tlt0v31OztJaRkvTHtJfL7vznff/Tg7b61ha4WhBlfyw4MRZ8pJqGr3XPKfj1df&#10;TjkLUbhKGHCq5BsV+Pns86ezxk/VGJZgKoWMnLgwbXzJlzH6aVEEuVRWhAPwypFSA1oRScTnokLR&#10;kHdrivFodFI0gJVHkCoEur3slHyW/WutZLzVOqjITMkptpi/mL+L9C1mZ2L6jMIva9mHIf4hCitq&#10;R49uXV2KKNgK679c2VoiBNDxQIItQOtaqpwDZXM4epPNw1J4lXMhcoLf0hT+n1t5s75DVlclp0I5&#10;YalEj6qN7Bu07DSx0/gwJdCDJ1hs6ZqqPNwHukxJtxpt+lM6jPTE82bLbXIm6fJoMj4eTziTpOrP&#10;5L14NfYY4ncFlqVDyZFKlxkV6+sQO+gASW8FMHV1VRuThdQu6sIgWwsqdGxziOR8D2Uca0p+cjQZ&#10;Zcd7uuR6a78wQr6kJPc9kGRcek7lxurDSgR1RORT3BiVMMbdK03EZj7eiVFIqVwc4szohNKU0UcM&#10;e/xrVB8x7vIgi/wyuLg1trUD7Fjap7Z6GULWHZ5I2sk7HWO7aHNHnQx9soBqQ+2D0I1f8PKqJr6v&#10;RYh3AmneqGNoh8Rb+mgDVCToT5wtAX+/d5/wNAak5ayh+S15+LUSqDgzPxwNyPHk6zgN/K6Au8Ji&#10;V3ArewHUOYe0rbzMRzLGaIajRrBPtGrm6VVSCSfp7ZLLiINwEbu9QstKqvk8w2jIvYjX7sHL5Dzx&#10;nDrtsX0S6PtOjzQiNzDMupi+afgOmywdzFcRdJ2nITHd8dpXgBZEbth+maUNtCtn1OvKnf0BAAD/&#10;/wMAUEsDBBQABgAIAAAAIQBCAahJ3gAAAAkBAAAPAAAAZHJzL2Rvd25yZXYueG1sTI/LTsMwEEX3&#10;SPyDNUjsqFOXEBriVAUBqsSKwge48eShxuModtr07xlWsBzdo3vPFJvZ9eKEY+g8aVguEhBIlbcd&#10;NRq+v97uHkGEaMia3hNquGCATXl9VZjc+jN94mkfG8ElFHKjoY1xyKUMVYvOhIUfkDir/ehM5HNs&#10;pB3NmctdL1WSPEhnOuKF1gz40mJ13E9Ow267fl/VRxVfP569TetL2E0UtL69mbdPICLO8Q+GX31W&#10;h5KdDn4iG0SvQa2VYpSDNAXBwOo+y0AcNGTLBGRZyP8flD8AAAD//wMAUEsBAi0AFAAGAAgAAAAh&#10;ALaDOJL+AAAA4QEAABMAAAAAAAAAAAAAAAAAAAAAAFtDb250ZW50X1R5cGVzXS54bWxQSwECLQAU&#10;AAYACAAAACEAOP0h/9YAAACUAQAACwAAAAAAAAAAAAAAAAAvAQAAX3JlbHMvLnJlbHNQSwECLQAU&#10;AAYACAAAACEAeboewI8CAAC6BQAADgAAAAAAAAAAAAAAAAAuAgAAZHJzL2Uyb0RvYy54bWxQSwEC&#10;LQAUAAYACAAAACEAQgGoSd4AAAAJAQAADwAAAAAAAAAAAAAAAADpBAAAZHJzL2Rvd25yZXYueG1s&#10;UEsFBgAAAAAEAAQA8wAAAPQFAAAAAA==&#10;" fillcolor="black [3213]" strokeweight=".5pt">
                <v:textbox inset="3.6pt,,3.6pt">
                  <w:txbxContent>
                    <w:p w:rsidR="00567098" w:rsidRPr="00567098" w:rsidRDefault="00567098" w:rsidP="0056709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67098">
                        <w:rPr>
                          <w:color w:val="FFFFFF" w:themeColor="background1"/>
                        </w:rPr>
                        <w:t>A2</w:t>
                      </w:r>
                    </w:p>
                  </w:txbxContent>
                </v:textbox>
              </v:shape>
            </w:pict>
          </mc:Fallback>
        </mc:AlternateContent>
      </w:r>
    </w:p>
    <w:p w:rsidR="00567098" w:rsidRDefault="00567098" w:rsidP="0015428A">
      <w:pPr>
        <w:pStyle w:val="Normal1"/>
        <w:spacing w:before="340" w:after="100"/>
        <w:rPr>
          <w:rStyle w:val="normalchar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2A08C5" wp14:editId="099F3367">
                <wp:simplePos x="0" y="0"/>
                <wp:positionH relativeFrom="column">
                  <wp:posOffset>1855470</wp:posOffset>
                </wp:positionH>
                <wp:positionV relativeFrom="paragraph">
                  <wp:posOffset>288290</wp:posOffset>
                </wp:positionV>
                <wp:extent cx="352425" cy="3524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098" w:rsidRDefault="00567098" w:rsidP="00567098">
                            <w:pPr>
                              <w:jc w:val="center"/>
                            </w:pPr>
                            <w: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51" type="#_x0000_t202" style="position:absolute;margin-left:146.1pt;margin-top:22.7pt;width:27.75pt;height:2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3WYjwIAALoFAAAOAAAAZHJzL2Uyb0RvYy54bWysVFFPGzEMfp+0/xDlfVwplI2KK+pATJMQ&#10;oMHEc5pLaEQuzpy0d92vn5O7Ky3jhWkvd3b82bG/2D47b2vL1gqDAVfyw4MRZ8pJqIx7KvnPh6tP&#10;XzgLUbhKWHCq5BsV+Pns44ezxk/VGJZgK4WMgrgwbXzJlzH6aVEEuVS1CAfglSOjBqxFJBWfigpF&#10;Q9FrW4xHo5OiAaw8glQh0OllZ+SzHF9rJeOt1kFFZktOucX8xfxdpG8xOxPTJxR+aWSfhviHLGph&#10;HF26DXUpomArNH+Fqo1ECKDjgYS6AK2NVLkGquZw9Kqa+6XwKtdC5AS/pSn8v7DyZn2HzFQlP+XM&#10;iZqe6EG1kX2Flp0mdhofpgS69wSLLR3TKw/ngQ5T0a3GOv2pHEZ24nmz5TYFk3R4NBkfjyecSTL1&#10;MkUvXpw9hvhNQc2SUHKkp8uMivV1iB10gKS7AlhTXRlrs5LaRV1YZGtBD21jTpGC76GsY03JT44m&#10;oxx4z5ZCb/0XVsjnVOR+BNKsS9ep3Fh9WomgjogsxY1VCWPdD6WJ2MzHGzkKKZXb5pnRCaWpovc4&#10;9viXrN7j3NVBHvlmcHHrXBsH2LG0T231PFCrOzyRtFN3EmO7aHNHfR76ZAHVhtoHoRu/4OWVIb6v&#10;RYh3AmneqGNoh8Rb+mgL9EjQS5wtAX+/dZ7wNAZk5ayh+S15+LUSqDiz3x0NyPHk8zgN/K6Cu8pi&#10;V3Gr+gKocw5pW3mZRXLGaAdRI9SPtGrm6VYyCSfp7pLLiINyEbu9QstKqvk8w2jIvYjX7t7LFDzx&#10;nDrtoX0U6PtOjzQiNzDMupi+avgOmzwdzFcRtMnTkJjueO1fgBZEbth+maUNtKtn1MvKnf0BAAD/&#10;/wMAUEsDBBQABgAIAAAAIQBUk1KR4gAAAAoBAAAPAAAAZHJzL2Rvd25yZXYueG1sTI/LTsMwEEX3&#10;SPyDNUjsqE0IfYQ4FUICCQkWpEjtchpPk9B4HGK3DXw9ZgXL0T2690y+HG0njjT41rGG64kCQVw5&#10;03Kt4X31eDUH4QOywc4xafgiD8vi/CzHzLgTv9GxDLWIJewz1NCE0GdS+qohi37ieuKY7dxgMcRz&#10;qKUZ8BTLbScTpabSYstxocGeHhqq9uXBanDV/mnz8t0/T3v8mK9t+br7XBmtLy/G+zsQgcbwB8Ov&#10;flSHIjpt3YGNF52GZJEkEdWQ3qYgInCTzmYgtpFUagGyyOX/F4ofAAAA//8DAFBLAQItABQABgAI&#10;AAAAIQC2gziS/gAAAOEBAAATAAAAAAAAAAAAAAAAAAAAAABbQ29udGVudF9UeXBlc10ueG1sUEsB&#10;Ai0AFAAGAAgAAAAhADj9If/WAAAAlAEAAAsAAAAAAAAAAAAAAAAALwEAAF9yZWxzLy5yZWxzUEsB&#10;Ai0AFAAGAAgAAAAhAKdjdZiPAgAAugUAAA4AAAAAAAAAAAAAAAAALgIAAGRycy9lMm9Eb2MueG1s&#10;UEsBAi0AFAAGAAgAAAAhAFSTUpHiAAAACgEAAA8AAAAAAAAAAAAAAAAA6QQAAGRycy9kb3ducmV2&#10;LnhtbFBLBQYAAAAABAAEAPMAAAD4BQAAAAA=&#10;" fillcolor="white [3201]" strokeweight=".5pt">
                <v:textbox inset="3.6pt,,3.6pt">
                  <w:txbxContent>
                    <w:p w:rsidR="00567098" w:rsidRDefault="00567098" w:rsidP="00567098">
                      <w:pPr>
                        <w:jc w:val="center"/>
                      </w:pPr>
                      <w: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</w:p>
    <w:p w:rsidR="00567098" w:rsidRDefault="00567098" w:rsidP="0015428A">
      <w:pPr>
        <w:pStyle w:val="Normal1"/>
        <w:spacing w:before="340" w:after="100"/>
        <w:rPr>
          <w:rStyle w:val="normalchar1"/>
        </w:rPr>
      </w:pPr>
    </w:p>
    <w:p w:rsidR="00E27287" w:rsidRDefault="00667676" w:rsidP="0015428A">
      <w:pPr>
        <w:pStyle w:val="Normal1"/>
        <w:spacing w:before="340" w:after="100"/>
        <w:rPr>
          <w:rStyle w:val="normalchar1"/>
        </w:rPr>
      </w:pPr>
      <w:r>
        <w:rPr>
          <w:rStyle w:val="normalchar1"/>
        </w:rPr>
        <w:t>On a standard 8x8 checkerboard</w:t>
      </w:r>
      <w:r w:rsidR="0015428A">
        <w:rPr>
          <w:rStyle w:val="normalchar1"/>
        </w:rPr>
        <w:t xml:space="preserve"> </w:t>
      </w:r>
      <w:r>
        <w:rPr>
          <w:rStyle w:val="normalchar1"/>
        </w:rPr>
        <w:t xml:space="preserve">you can identify </w:t>
      </w:r>
      <w:r w:rsidR="00E27287">
        <w:rPr>
          <w:rStyle w:val="normalchar1"/>
        </w:rPr>
        <w:t>1,296 unique rectangle</w:t>
      </w:r>
      <w:r>
        <w:rPr>
          <w:rStyle w:val="normalchar1"/>
        </w:rPr>
        <w:t xml:space="preserve">s. </w:t>
      </w:r>
      <w:r w:rsidR="00E27287">
        <w:rPr>
          <w:rStyle w:val="normalchar1"/>
        </w:rPr>
        <w:t xml:space="preserve">In fact, on an </w:t>
      </w:r>
      <w:proofErr w:type="spellStart"/>
      <w:r w:rsidR="00E27287">
        <w:rPr>
          <w:rStyle w:val="normalchar1"/>
        </w:rPr>
        <w:t>NxN</w:t>
      </w:r>
      <w:proofErr w:type="spellEnd"/>
      <w:r w:rsidR="00E27287">
        <w:rPr>
          <w:rStyle w:val="normalchar1"/>
        </w:rPr>
        <w:t xml:space="preserve"> checkerboard there are </w:t>
      </w:r>
      <m:oMath>
        <m:sSup>
          <m:sSupPr>
            <m:ctrlPr>
              <w:rPr>
                <w:rStyle w:val="normalchar1"/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Style w:val="normalchar1"/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Style w:val="normalchar1"/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Style w:val="normalchar1"/>
                        <w:rFonts w:ascii="Cambria Math" w:hAnsi="Cambria Math"/>
                      </w:rPr>
                      <m:t>N(N+1)</m:t>
                    </m:r>
                  </m:num>
                  <m:den>
                    <m:r>
                      <w:rPr>
                        <w:rStyle w:val="normalchar1"/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Style w:val="normalchar1"/>
                <w:rFonts w:ascii="Cambria Math" w:hAnsi="Cambria Math"/>
              </w:rPr>
              <m:t>2</m:t>
            </m:r>
          </m:sup>
        </m:sSup>
      </m:oMath>
      <w:r w:rsidR="00467FD1">
        <w:rPr>
          <w:rStyle w:val="normalchar1"/>
        </w:rPr>
        <w:t>rectangles.</w:t>
      </w:r>
    </w:p>
    <w:p w:rsidR="0015428A" w:rsidRPr="00567098" w:rsidRDefault="0015428A" w:rsidP="0015428A">
      <w:pPr>
        <w:pStyle w:val="Heading6"/>
        <w:rPr>
          <w:rFonts w:ascii="Times New Roman" w:hAnsi="Times New Roman"/>
          <w:b w:val="0"/>
          <w:bCs w:val="0"/>
          <w:color w:val="000000"/>
          <w:sz w:val="24"/>
          <w:szCs w:val="24"/>
        </w:rPr>
      </w:pPr>
      <w:r w:rsidRPr="00567098">
        <w:rPr>
          <w:rStyle w:val="heading00206char1"/>
          <w:b w:val="0"/>
          <w:bCs w:val="0"/>
          <w:u w:val="single"/>
        </w:rPr>
        <w:t>Programming Problem:</w:t>
      </w:r>
    </w:p>
    <w:p w:rsidR="0015428A" w:rsidRPr="00567098" w:rsidRDefault="0015428A" w:rsidP="0015428A">
      <w:pPr>
        <w:pStyle w:val="Normal1"/>
        <w:ind w:firstLine="720"/>
      </w:pPr>
      <w:r w:rsidRPr="00567098">
        <w:rPr>
          <w:rStyle w:val="normalchar1"/>
        </w:rPr>
        <w:t>Input:  </w:t>
      </w:r>
      <w:r w:rsidR="00567098" w:rsidRPr="00567098">
        <w:rPr>
          <w:rStyle w:val="normalchar1"/>
        </w:rPr>
        <w:t>A</w:t>
      </w:r>
      <w:r w:rsidR="00667676" w:rsidRPr="00567098">
        <w:rPr>
          <w:rStyle w:val="normalchar1"/>
        </w:rPr>
        <w:t xml:space="preserve"> positive integer N</w:t>
      </w:r>
      <w:r w:rsidR="00E27287" w:rsidRPr="00567098">
        <w:rPr>
          <w:rStyle w:val="normalchar1"/>
        </w:rPr>
        <w:t xml:space="preserve"> less than 2</w:t>
      </w:r>
      <w:r w:rsidR="004A3200" w:rsidRPr="00567098">
        <w:rPr>
          <w:rStyle w:val="normalchar1"/>
        </w:rPr>
        <w:t>00</w:t>
      </w:r>
    </w:p>
    <w:p w:rsidR="0015428A" w:rsidRPr="00567098" w:rsidRDefault="0015428A" w:rsidP="0015428A">
      <w:pPr>
        <w:pStyle w:val="Normal1"/>
        <w:ind w:firstLine="720"/>
        <w:rPr>
          <w:rStyle w:val="normalchar1"/>
        </w:rPr>
      </w:pPr>
      <w:r w:rsidRPr="00567098">
        <w:rPr>
          <w:rStyle w:val="normalchar1"/>
        </w:rPr>
        <w:t>Output: </w:t>
      </w:r>
      <w:r w:rsidR="00FB2766" w:rsidRPr="00567098">
        <w:rPr>
          <w:rStyle w:val="normalchar1"/>
        </w:rPr>
        <w:t>T</w:t>
      </w:r>
      <w:r w:rsidR="00B61E6F" w:rsidRPr="00567098">
        <w:rPr>
          <w:rStyle w:val="normalchar1"/>
        </w:rPr>
        <w:t>he number of rectangle</w:t>
      </w:r>
      <w:r w:rsidR="00667676" w:rsidRPr="00567098">
        <w:rPr>
          <w:rStyle w:val="normalchar1"/>
        </w:rPr>
        <w:t xml:space="preserve">s on the </w:t>
      </w:r>
      <w:proofErr w:type="spellStart"/>
      <w:r w:rsidR="00667676" w:rsidRPr="00567098">
        <w:rPr>
          <w:rStyle w:val="normalchar1"/>
        </w:rPr>
        <w:t>NxN</w:t>
      </w:r>
      <w:proofErr w:type="spellEnd"/>
      <w:r w:rsidR="00667676" w:rsidRPr="00567098">
        <w:rPr>
          <w:rStyle w:val="normalchar1"/>
        </w:rPr>
        <w:t xml:space="preserve"> checkerboard</w:t>
      </w:r>
    </w:p>
    <w:p w:rsidR="00803DA9" w:rsidRPr="00567098" w:rsidRDefault="00803DA9" w:rsidP="0015428A">
      <w:pPr>
        <w:pStyle w:val="Normal1"/>
        <w:ind w:firstLine="720"/>
      </w:pPr>
    </w:p>
    <w:p w:rsidR="00A0071D" w:rsidRDefault="00667676" w:rsidP="00A0071D">
      <w:pPr>
        <w:pStyle w:val="Heading6"/>
        <w:spacing w:before="0" w:after="0"/>
        <w:ind w:firstLine="720"/>
        <w:rPr>
          <w:rFonts w:ascii="Times New Roman" w:hAnsi="Times New Roman"/>
          <w:b w:val="0"/>
          <w:bCs w:val="0"/>
          <w:color w:val="000000"/>
          <w:sz w:val="24"/>
          <w:szCs w:val="24"/>
        </w:rPr>
      </w:pPr>
      <w:r w:rsidRPr="00567098">
        <w:rPr>
          <w:rFonts w:ascii="Times New Roman" w:hAnsi="Times New Roman"/>
          <w:b w:val="0"/>
          <w:bCs w:val="0"/>
          <w:color w:val="000000"/>
          <w:sz w:val="24"/>
          <w:szCs w:val="24"/>
        </w:rPr>
        <w:t>Example 1:</w:t>
      </w:r>
      <w:r w:rsidR="00A0071D">
        <w:rPr>
          <w:rFonts w:ascii="Times New Roman" w:hAnsi="Times New Roman"/>
          <w:b w:val="0"/>
          <w:bCs w:val="0"/>
          <w:color w:val="000000"/>
          <w:sz w:val="24"/>
          <w:szCs w:val="24"/>
        </w:rPr>
        <w:tab/>
      </w:r>
      <w:r w:rsidRPr="00567098">
        <w:rPr>
          <w:rFonts w:ascii="Times New Roman" w:hAnsi="Times New Roman"/>
          <w:b w:val="0"/>
          <w:bCs w:val="0"/>
          <w:color w:val="000000"/>
          <w:sz w:val="24"/>
          <w:szCs w:val="24"/>
        </w:rPr>
        <w:t>Input: </w:t>
      </w:r>
      <w:r w:rsidR="004A3200" w:rsidRPr="00567098">
        <w:rPr>
          <w:rFonts w:ascii="Times New Roman" w:hAnsi="Times New Roman"/>
          <w:b w:val="0"/>
          <w:bCs w:val="0"/>
          <w:color w:val="000000"/>
          <w:sz w:val="24"/>
          <w:szCs w:val="24"/>
        </w:rPr>
        <w:tab/>
      </w:r>
      <w:r w:rsidR="004A3200" w:rsidRPr="00567098">
        <w:rPr>
          <w:rFonts w:ascii="Times New Roman" w:hAnsi="Times New Roman"/>
          <w:b w:val="0"/>
          <w:bCs w:val="0"/>
          <w:color w:val="000000"/>
          <w:sz w:val="24"/>
          <w:szCs w:val="24"/>
        </w:rPr>
        <w:tab/>
      </w:r>
      <w:r w:rsidR="00B61E6F" w:rsidRPr="00567098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6</w:t>
      </w:r>
    </w:p>
    <w:p w:rsidR="0015428A" w:rsidRPr="00567098" w:rsidRDefault="00A0071D" w:rsidP="00A0071D">
      <w:pPr>
        <w:pStyle w:val="Heading6"/>
        <w:spacing w:before="0" w:after="0"/>
        <w:ind w:firstLine="720"/>
        <w:rPr>
          <w:rFonts w:ascii="Times New Roman" w:hAnsi="Times New Roman"/>
          <w:b w:val="0"/>
          <w:bCs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bCs w:val="0"/>
          <w:color w:val="000000"/>
          <w:sz w:val="24"/>
          <w:szCs w:val="24"/>
        </w:rPr>
        <w:tab/>
      </w:r>
      <w:r>
        <w:rPr>
          <w:rFonts w:ascii="Times New Roman" w:hAnsi="Times New Roman"/>
          <w:b w:val="0"/>
          <w:bCs w:val="0"/>
          <w:color w:val="000000"/>
          <w:sz w:val="24"/>
          <w:szCs w:val="24"/>
        </w:rPr>
        <w:tab/>
      </w:r>
      <w:r w:rsidR="00667676" w:rsidRPr="00567098">
        <w:rPr>
          <w:rFonts w:ascii="Times New Roman" w:hAnsi="Times New Roman"/>
          <w:b w:val="0"/>
          <w:bCs w:val="0"/>
          <w:color w:val="000000"/>
          <w:sz w:val="24"/>
          <w:szCs w:val="24"/>
        </w:rPr>
        <w:t>Output: </w:t>
      </w:r>
      <w:r w:rsidR="00FB2766" w:rsidRPr="00567098">
        <w:rPr>
          <w:rFonts w:ascii="Times New Roman" w:hAnsi="Times New Roman"/>
          <w:b w:val="0"/>
          <w:bCs w:val="0"/>
          <w:color w:val="000000"/>
          <w:sz w:val="24"/>
          <w:szCs w:val="24"/>
        </w:rPr>
        <w:tab/>
      </w:r>
      <w:r w:rsidR="00B61E6F" w:rsidRPr="00567098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441</w:t>
      </w:r>
    </w:p>
    <w:p w:rsidR="00803DA9" w:rsidRPr="00567098" w:rsidRDefault="00803DA9" w:rsidP="00803DA9">
      <w:pPr>
        <w:rPr>
          <w:rFonts w:ascii="Times New Roman" w:hAnsi="Times New Roman"/>
        </w:rPr>
      </w:pPr>
    </w:p>
    <w:p w:rsidR="00A0071D" w:rsidRDefault="00A0071D" w:rsidP="00A0071D">
      <w:pPr>
        <w:pStyle w:val="Heading6"/>
        <w:spacing w:before="0" w:after="0"/>
        <w:ind w:firstLine="720"/>
        <w:rPr>
          <w:rFonts w:ascii="Times New Roman" w:hAnsi="Times New Roman"/>
          <w:b w:val="0"/>
          <w:bCs w:val="0"/>
          <w:color w:val="000000"/>
          <w:sz w:val="24"/>
          <w:szCs w:val="24"/>
        </w:rPr>
      </w:pPr>
      <w:r w:rsidRPr="00567098">
        <w:rPr>
          <w:rFonts w:ascii="Times New Roman" w:hAnsi="Times New Roman"/>
          <w:b w:val="0"/>
          <w:bCs w:val="0"/>
          <w:color w:val="000000"/>
          <w:sz w:val="24"/>
          <w:szCs w:val="24"/>
        </w:rPr>
        <w:t xml:space="preserve">Example </w:t>
      </w:r>
      <w:r>
        <w:rPr>
          <w:rFonts w:ascii="Times New Roman" w:hAnsi="Times New Roman"/>
          <w:b w:val="0"/>
          <w:bCs w:val="0"/>
          <w:color w:val="000000"/>
          <w:sz w:val="24"/>
          <w:szCs w:val="24"/>
        </w:rPr>
        <w:t>2</w:t>
      </w:r>
      <w:r w:rsidRPr="00567098">
        <w:rPr>
          <w:rFonts w:ascii="Times New Roman" w:hAnsi="Times New Roman"/>
          <w:b w:val="0"/>
          <w:bCs w:val="0"/>
          <w:color w:val="000000"/>
          <w:sz w:val="24"/>
          <w:szCs w:val="24"/>
        </w:rPr>
        <w:t>:</w:t>
      </w:r>
      <w:r>
        <w:rPr>
          <w:rFonts w:ascii="Times New Roman" w:hAnsi="Times New Roman"/>
          <w:b w:val="0"/>
          <w:bCs w:val="0"/>
          <w:color w:val="000000"/>
          <w:sz w:val="24"/>
          <w:szCs w:val="24"/>
        </w:rPr>
        <w:tab/>
      </w:r>
      <w:r w:rsidRPr="00567098">
        <w:rPr>
          <w:rFonts w:ascii="Times New Roman" w:hAnsi="Times New Roman"/>
          <w:b w:val="0"/>
          <w:bCs w:val="0"/>
          <w:color w:val="000000"/>
          <w:sz w:val="24"/>
          <w:szCs w:val="24"/>
        </w:rPr>
        <w:t>Input: </w:t>
      </w:r>
      <w:r w:rsidRPr="00567098">
        <w:rPr>
          <w:rFonts w:ascii="Times New Roman" w:hAnsi="Times New Roman"/>
          <w:b w:val="0"/>
          <w:bCs w:val="0"/>
          <w:color w:val="000000"/>
          <w:sz w:val="24"/>
          <w:szCs w:val="24"/>
        </w:rPr>
        <w:tab/>
      </w:r>
      <w:r w:rsidRPr="00567098">
        <w:rPr>
          <w:rFonts w:ascii="Times New Roman" w:hAnsi="Times New Roman"/>
          <w:b w:val="0"/>
          <w:bCs w:val="0"/>
          <w:color w:val="000000"/>
          <w:sz w:val="24"/>
          <w:szCs w:val="24"/>
        </w:rPr>
        <w:tab/>
      </w:r>
      <w:r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8</w:t>
      </w:r>
    </w:p>
    <w:p w:rsidR="00A0071D" w:rsidRDefault="00A0071D" w:rsidP="00803DA9">
      <w:pPr>
        <w:pStyle w:val="Heading6"/>
        <w:spacing w:before="0" w:after="0"/>
        <w:ind w:firstLine="720"/>
        <w:rPr>
          <w:rFonts w:ascii="Times New Roman" w:hAnsi="Times New Roman"/>
          <w:b w:val="0"/>
          <w:bCs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bCs w:val="0"/>
          <w:color w:val="000000"/>
          <w:sz w:val="24"/>
          <w:szCs w:val="24"/>
        </w:rPr>
        <w:tab/>
      </w:r>
      <w:r>
        <w:rPr>
          <w:rFonts w:ascii="Times New Roman" w:hAnsi="Times New Roman"/>
          <w:b w:val="0"/>
          <w:bCs w:val="0"/>
          <w:color w:val="000000"/>
          <w:sz w:val="24"/>
          <w:szCs w:val="24"/>
        </w:rPr>
        <w:tab/>
      </w:r>
      <w:r w:rsidRPr="00567098">
        <w:rPr>
          <w:rFonts w:ascii="Times New Roman" w:hAnsi="Times New Roman"/>
          <w:b w:val="0"/>
          <w:bCs w:val="0"/>
          <w:color w:val="000000"/>
          <w:sz w:val="24"/>
          <w:szCs w:val="24"/>
        </w:rPr>
        <w:t>Output: </w:t>
      </w:r>
      <w:r w:rsidRPr="00567098">
        <w:rPr>
          <w:rFonts w:ascii="Times New Roman" w:hAnsi="Times New Roman"/>
          <w:b w:val="0"/>
          <w:bCs w:val="0"/>
          <w:color w:val="000000"/>
          <w:sz w:val="24"/>
          <w:szCs w:val="24"/>
        </w:rPr>
        <w:tab/>
      </w:r>
      <w:r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1296</w:t>
      </w:r>
    </w:p>
    <w:p w:rsidR="00A0071D" w:rsidRDefault="00A0071D" w:rsidP="00803DA9">
      <w:pPr>
        <w:pStyle w:val="Heading6"/>
        <w:spacing w:before="0" w:after="0"/>
        <w:ind w:firstLine="720"/>
        <w:rPr>
          <w:rFonts w:ascii="Times New Roman" w:hAnsi="Times New Roman"/>
          <w:b w:val="0"/>
          <w:bCs w:val="0"/>
          <w:color w:val="000000"/>
          <w:sz w:val="24"/>
          <w:szCs w:val="24"/>
        </w:rPr>
      </w:pPr>
    </w:p>
    <w:p w:rsidR="0015428A" w:rsidRPr="00567098" w:rsidRDefault="00667676" w:rsidP="00803DA9">
      <w:pPr>
        <w:pStyle w:val="Heading6"/>
        <w:spacing w:before="0" w:after="0"/>
        <w:ind w:firstLine="720"/>
        <w:rPr>
          <w:rFonts w:ascii="Times New Roman" w:hAnsi="Times New Roman"/>
          <w:b w:val="0"/>
          <w:bCs w:val="0"/>
          <w:color w:val="000000"/>
          <w:sz w:val="24"/>
          <w:szCs w:val="24"/>
        </w:rPr>
      </w:pPr>
      <w:r w:rsidRPr="00567098">
        <w:rPr>
          <w:rFonts w:ascii="Times New Roman" w:hAnsi="Times New Roman"/>
          <w:b w:val="0"/>
          <w:bCs w:val="0"/>
          <w:color w:val="000000"/>
          <w:sz w:val="24"/>
          <w:szCs w:val="24"/>
        </w:rPr>
        <w:t xml:space="preserve">Example </w:t>
      </w:r>
      <w:r w:rsidR="00A0071D">
        <w:rPr>
          <w:rFonts w:ascii="Times New Roman" w:hAnsi="Times New Roman"/>
          <w:b w:val="0"/>
          <w:bCs w:val="0"/>
          <w:color w:val="000000"/>
          <w:sz w:val="24"/>
          <w:szCs w:val="24"/>
        </w:rPr>
        <w:t>3</w:t>
      </w:r>
      <w:r w:rsidRPr="00567098">
        <w:rPr>
          <w:rFonts w:ascii="Times New Roman" w:hAnsi="Times New Roman"/>
          <w:b w:val="0"/>
          <w:bCs w:val="0"/>
          <w:color w:val="000000"/>
          <w:sz w:val="24"/>
          <w:szCs w:val="24"/>
        </w:rPr>
        <w:t>: </w:t>
      </w:r>
      <w:r w:rsidR="004A3200" w:rsidRPr="00567098">
        <w:rPr>
          <w:rFonts w:ascii="Times New Roman" w:hAnsi="Times New Roman"/>
          <w:b w:val="0"/>
          <w:bCs w:val="0"/>
          <w:color w:val="000000"/>
          <w:sz w:val="24"/>
          <w:szCs w:val="24"/>
        </w:rPr>
        <w:tab/>
      </w:r>
      <w:r w:rsidRPr="00567098">
        <w:rPr>
          <w:rFonts w:ascii="Times New Roman" w:hAnsi="Times New Roman"/>
          <w:b w:val="0"/>
          <w:bCs w:val="0"/>
          <w:color w:val="000000"/>
          <w:sz w:val="24"/>
          <w:szCs w:val="24"/>
        </w:rPr>
        <w:t>Input: </w:t>
      </w:r>
      <w:r w:rsidR="004A3200" w:rsidRPr="00567098">
        <w:rPr>
          <w:rFonts w:ascii="Times New Roman" w:hAnsi="Times New Roman"/>
          <w:b w:val="0"/>
          <w:bCs w:val="0"/>
          <w:color w:val="000000"/>
          <w:sz w:val="24"/>
          <w:szCs w:val="24"/>
        </w:rPr>
        <w:tab/>
      </w:r>
      <w:r w:rsidR="004A3200" w:rsidRPr="00567098">
        <w:rPr>
          <w:rFonts w:ascii="Times New Roman" w:hAnsi="Times New Roman"/>
          <w:b w:val="0"/>
          <w:bCs w:val="0"/>
          <w:color w:val="000000"/>
          <w:sz w:val="24"/>
          <w:szCs w:val="24"/>
        </w:rPr>
        <w:tab/>
      </w:r>
      <w:r w:rsidRPr="00567098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10</w:t>
      </w:r>
    </w:p>
    <w:p w:rsidR="0015428A" w:rsidRPr="00567098" w:rsidRDefault="00667676" w:rsidP="00803DA9">
      <w:pPr>
        <w:pStyle w:val="Heading6"/>
        <w:spacing w:before="0" w:after="0"/>
        <w:ind w:left="720" w:firstLine="1440"/>
        <w:rPr>
          <w:rFonts w:ascii="Courier New" w:hAnsi="Courier New" w:cs="Courier New"/>
          <w:b w:val="0"/>
          <w:bCs w:val="0"/>
          <w:color w:val="000000"/>
          <w:sz w:val="24"/>
          <w:szCs w:val="24"/>
        </w:rPr>
      </w:pPr>
      <w:r w:rsidRPr="00567098">
        <w:rPr>
          <w:rFonts w:ascii="Times New Roman" w:hAnsi="Times New Roman"/>
          <w:b w:val="0"/>
          <w:bCs w:val="0"/>
          <w:color w:val="000000"/>
          <w:sz w:val="24"/>
          <w:szCs w:val="24"/>
        </w:rPr>
        <w:t>Output: </w:t>
      </w:r>
      <w:r w:rsidR="004A3200" w:rsidRPr="00567098">
        <w:rPr>
          <w:rFonts w:ascii="Times New Roman" w:hAnsi="Times New Roman"/>
          <w:b w:val="0"/>
          <w:bCs w:val="0"/>
          <w:color w:val="000000"/>
          <w:sz w:val="24"/>
          <w:szCs w:val="24"/>
        </w:rPr>
        <w:tab/>
      </w:r>
      <w:r w:rsidR="00B61E6F" w:rsidRPr="00567098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3025</w:t>
      </w:r>
    </w:p>
    <w:p w:rsidR="00667676" w:rsidRDefault="00667676" w:rsidP="00803DA9">
      <w:pPr>
        <w:pStyle w:val="Normal1"/>
        <w:ind w:left="720"/>
        <w:rPr>
          <w:rStyle w:val="normalchar1"/>
        </w:rPr>
      </w:pPr>
    </w:p>
    <w:sectPr w:rsidR="00667676" w:rsidSect="000747FC">
      <w:endnotePr>
        <w:numFmt w:val="decimal"/>
      </w:endnotePr>
      <w:pgSz w:w="12240" w:h="15840"/>
      <w:pgMar w:top="810" w:right="1008" w:bottom="810" w:left="1008" w:header="1181" w:footer="749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37FE3"/>
    <w:multiLevelType w:val="hybridMultilevel"/>
    <w:tmpl w:val="11FC7020"/>
    <w:lvl w:ilvl="0" w:tplc="C79AD76E">
      <w:start w:val="1"/>
      <w:numFmt w:val="decimal"/>
      <w:lvlText w:val="%1"/>
      <w:lvlJc w:val="left"/>
      <w:pPr>
        <w:tabs>
          <w:tab w:val="num" w:pos="2016"/>
        </w:tabs>
        <w:ind w:left="2016" w:hanging="11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0E1637"/>
    <w:multiLevelType w:val="hybridMultilevel"/>
    <w:tmpl w:val="85C6866A"/>
    <w:lvl w:ilvl="0" w:tplc="A0CE93E8">
      <w:start w:val="4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153576"/>
    <w:multiLevelType w:val="singleLevel"/>
    <w:tmpl w:val="71FC599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284F2600"/>
    <w:multiLevelType w:val="singleLevel"/>
    <w:tmpl w:val="E94A4988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810"/>
      </w:pPr>
      <w:rPr>
        <w:rFonts w:hint="default"/>
      </w:rPr>
    </w:lvl>
  </w:abstractNum>
  <w:abstractNum w:abstractNumId="4">
    <w:nsid w:val="35CC00DB"/>
    <w:multiLevelType w:val="hybridMultilevel"/>
    <w:tmpl w:val="3892A2A0"/>
    <w:lvl w:ilvl="0" w:tplc="01B01E28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E1070A"/>
    <w:multiLevelType w:val="hybridMultilevel"/>
    <w:tmpl w:val="684229E2"/>
    <w:lvl w:ilvl="0" w:tplc="863888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3FF43CDE"/>
    <w:multiLevelType w:val="singleLevel"/>
    <w:tmpl w:val="AF04BAD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2F96093"/>
    <w:multiLevelType w:val="hybridMultilevel"/>
    <w:tmpl w:val="2EC232E8"/>
    <w:lvl w:ilvl="0" w:tplc="2E968A6E">
      <w:start w:val="2"/>
      <w:numFmt w:val="decimal"/>
      <w:lvlText w:val="%1"/>
      <w:lvlJc w:val="left"/>
      <w:pPr>
        <w:tabs>
          <w:tab w:val="num" w:pos="1125"/>
        </w:tabs>
        <w:ind w:left="112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3DA243D"/>
    <w:multiLevelType w:val="singleLevel"/>
    <w:tmpl w:val="DB68DFE4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</w:abstractNum>
  <w:abstractNum w:abstractNumId="9">
    <w:nsid w:val="59A43D38"/>
    <w:multiLevelType w:val="singleLevel"/>
    <w:tmpl w:val="E8DE377E"/>
    <w:lvl w:ilvl="0">
      <w:start w:val="1"/>
      <w:numFmt w:val="decimal"/>
      <w:lvlText w:val="%1."/>
      <w:lvlJc w:val="left"/>
      <w:pPr>
        <w:tabs>
          <w:tab w:val="num" w:pos="792"/>
        </w:tabs>
        <w:ind w:left="360" w:firstLine="72"/>
      </w:pPr>
    </w:lvl>
  </w:abstractNum>
  <w:abstractNum w:abstractNumId="10">
    <w:nsid w:val="623E3CEB"/>
    <w:multiLevelType w:val="hybridMultilevel"/>
    <w:tmpl w:val="79FC24E2"/>
    <w:lvl w:ilvl="0" w:tplc="77D4A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3980E68"/>
    <w:multiLevelType w:val="singleLevel"/>
    <w:tmpl w:val="AF248FA4"/>
    <w:lvl w:ilvl="0">
      <w:start w:val="9"/>
      <w:numFmt w:val="decimal"/>
      <w:lvlText w:val="%1"/>
      <w:lvlJc w:val="left"/>
      <w:pPr>
        <w:tabs>
          <w:tab w:val="num" w:pos="1080"/>
        </w:tabs>
        <w:ind w:left="1080" w:hanging="810"/>
      </w:pPr>
      <w:rPr>
        <w:rFonts w:hint="default"/>
      </w:rPr>
    </w:lvl>
  </w:abstractNum>
  <w:abstractNum w:abstractNumId="12">
    <w:nsid w:val="79883314"/>
    <w:multiLevelType w:val="hybridMultilevel"/>
    <w:tmpl w:val="5FB4F07E"/>
    <w:lvl w:ilvl="0" w:tplc="F982B65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8"/>
  </w:num>
  <w:num w:numId="5">
    <w:abstractNumId w:val="2"/>
  </w:num>
  <w:num w:numId="6">
    <w:abstractNumId w:val="6"/>
  </w:num>
  <w:num w:numId="7">
    <w:abstractNumId w:val="12"/>
  </w:num>
  <w:num w:numId="8">
    <w:abstractNumId w:val="7"/>
  </w:num>
  <w:num w:numId="9">
    <w:abstractNumId w:val="1"/>
  </w:num>
  <w:num w:numId="10">
    <w:abstractNumId w:val="10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1A"/>
    <w:rsid w:val="000270D3"/>
    <w:rsid w:val="0003021E"/>
    <w:rsid w:val="000747FC"/>
    <w:rsid w:val="0015428A"/>
    <w:rsid w:val="001D30AF"/>
    <w:rsid w:val="001E350B"/>
    <w:rsid w:val="00374CB8"/>
    <w:rsid w:val="003903C3"/>
    <w:rsid w:val="00426CC0"/>
    <w:rsid w:val="0046193C"/>
    <w:rsid w:val="00467FD1"/>
    <w:rsid w:val="004812AC"/>
    <w:rsid w:val="004A3200"/>
    <w:rsid w:val="004E6C66"/>
    <w:rsid w:val="004F43CD"/>
    <w:rsid w:val="005515E4"/>
    <w:rsid w:val="00567098"/>
    <w:rsid w:val="005C2677"/>
    <w:rsid w:val="005D703A"/>
    <w:rsid w:val="00621055"/>
    <w:rsid w:val="00623CA4"/>
    <w:rsid w:val="006401F2"/>
    <w:rsid w:val="00667676"/>
    <w:rsid w:val="006F0028"/>
    <w:rsid w:val="007D5F07"/>
    <w:rsid w:val="007E537E"/>
    <w:rsid w:val="00803DA9"/>
    <w:rsid w:val="00963A1A"/>
    <w:rsid w:val="00976F41"/>
    <w:rsid w:val="00997772"/>
    <w:rsid w:val="00A0071D"/>
    <w:rsid w:val="00A22C35"/>
    <w:rsid w:val="00A46CF0"/>
    <w:rsid w:val="00AF6FA1"/>
    <w:rsid w:val="00B52B0A"/>
    <w:rsid w:val="00B61E6F"/>
    <w:rsid w:val="00BB2DEA"/>
    <w:rsid w:val="00C87AC8"/>
    <w:rsid w:val="00D0105A"/>
    <w:rsid w:val="00D21907"/>
    <w:rsid w:val="00D84A85"/>
    <w:rsid w:val="00D952B3"/>
    <w:rsid w:val="00E029EB"/>
    <w:rsid w:val="00E12869"/>
    <w:rsid w:val="00E27287"/>
    <w:rsid w:val="00E91931"/>
    <w:rsid w:val="00EE7D08"/>
    <w:rsid w:val="00EF4373"/>
    <w:rsid w:val="00FA1550"/>
    <w:rsid w:val="00FB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  <w:outlineLvl w:val="0"/>
    </w:pPr>
    <w:rPr>
      <w:rFonts w:ascii="Times New Roman" w:hAnsi="Times New Roman"/>
      <w:b/>
      <w:i/>
      <w:sz w:val="36"/>
    </w:rPr>
  </w:style>
  <w:style w:type="paragraph" w:styleId="Heading2">
    <w:name w:val="heading 2"/>
    <w:basedOn w:val="Normal"/>
    <w:next w:val="Normal"/>
    <w:qFormat/>
    <w:pPr>
      <w:keepNext/>
      <w:tabs>
        <w:tab w:val="center" w:pos="5760"/>
      </w:tabs>
      <w:jc w:val="center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Times New Roman" w:hAnsi="Times New Roman"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542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5428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odyText">
    <w:name w:val="Body Text"/>
    <w:basedOn w:val="Normal"/>
    <w:pPr>
      <w:ind w:right="662"/>
    </w:pPr>
    <w:rPr>
      <w:rFonts w:ascii="Times New Roman" w:hAnsi="Times New Roman"/>
    </w:rPr>
  </w:style>
  <w:style w:type="paragraph" w:styleId="BodyText2">
    <w:name w:val="Body Text 2"/>
    <w:basedOn w:val="Normal"/>
    <w:pPr>
      <w:pBdr>
        <w:bottom w:val="single" w:sz="12" w:space="31" w:color="auto"/>
      </w:pBdr>
      <w:tabs>
        <w:tab w:val="left" w:pos="270"/>
        <w:tab w:val="left" w:pos="1080"/>
        <w:tab w:val="left" w:pos="1800"/>
        <w:tab w:val="left" w:pos="2160"/>
        <w:tab w:val="right" w:pos="10440"/>
      </w:tabs>
      <w:ind w:right="-180"/>
    </w:pPr>
    <w:rPr>
      <w:rFonts w:ascii="Times New Roman" w:hAnsi="Times New Roman"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pPr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both"/>
    </w:pPr>
    <w:rPr>
      <w:rFonts w:ascii="Times New Roman" w:hAnsi="Times New Roman"/>
      <w:sz w:val="22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6F0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link w:val="Heading5"/>
    <w:semiHidden/>
    <w:rsid w:val="0015428A"/>
    <w:rPr>
      <w:rFonts w:ascii="Calibri" w:eastAsia="Times New Roman" w:hAnsi="Calibri" w:cs="Times New Roman"/>
      <w:b/>
      <w:bCs/>
      <w:i/>
      <w:iCs/>
      <w:snapToGrid w:val="0"/>
      <w:sz w:val="26"/>
      <w:szCs w:val="26"/>
    </w:rPr>
  </w:style>
  <w:style w:type="character" w:customStyle="1" w:styleId="Heading6Char">
    <w:name w:val="Heading 6 Char"/>
    <w:link w:val="Heading6"/>
    <w:semiHidden/>
    <w:rsid w:val="0015428A"/>
    <w:rPr>
      <w:rFonts w:ascii="Calibri" w:eastAsia="Times New Roman" w:hAnsi="Calibri" w:cs="Times New Roman"/>
      <w:b/>
      <w:bCs/>
      <w:snapToGrid w:val="0"/>
      <w:sz w:val="22"/>
      <w:szCs w:val="22"/>
    </w:rPr>
  </w:style>
  <w:style w:type="paragraph" w:styleId="NormalWeb">
    <w:name w:val="Normal (Web)"/>
    <w:basedOn w:val="Normal"/>
    <w:uiPriority w:val="99"/>
    <w:unhideWhenUsed/>
    <w:rsid w:val="0015428A"/>
    <w:pPr>
      <w:widowControl/>
    </w:pPr>
    <w:rPr>
      <w:rFonts w:ascii="Times New Roman" w:hAnsi="Times New Roman"/>
      <w:snapToGrid/>
      <w:szCs w:val="24"/>
    </w:rPr>
  </w:style>
  <w:style w:type="paragraph" w:customStyle="1" w:styleId="Normal1">
    <w:name w:val="Normal1"/>
    <w:basedOn w:val="Normal"/>
    <w:rsid w:val="0015428A"/>
    <w:pPr>
      <w:widowControl/>
    </w:pPr>
    <w:rPr>
      <w:rFonts w:ascii="Times New Roman" w:hAnsi="Times New Roman"/>
      <w:snapToGrid/>
      <w:szCs w:val="24"/>
    </w:rPr>
  </w:style>
  <w:style w:type="character" w:customStyle="1" w:styleId="heading00203char1">
    <w:name w:val="heading_00203__char1"/>
    <w:rsid w:val="0015428A"/>
    <w:rPr>
      <w:rFonts w:ascii="Times New Roman" w:hAnsi="Times New Roman" w:cs="Times New Roman" w:hint="default"/>
      <w:b/>
      <w:bCs/>
      <w:color w:val="FF0000"/>
      <w:sz w:val="32"/>
      <w:szCs w:val="32"/>
    </w:rPr>
  </w:style>
  <w:style w:type="character" w:customStyle="1" w:styleId="normalchar1">
    <w:name w:val="normal__char1"/>
    <w:rsid w:val="0015428A"/>
    <w:rPr>
      <w:rFonts w:ascii="Times New Roman" w:hAnsi="Times New Roman" w:cs="Times New Roman" w:hint="default"/>
    </w:rPr>
  </w:style>
  <w:style w:type="character" w:customStyle="1" w:styleId="heading00205char1">
    <w:name w:val="heading_00205__char1"/>
    <w:rsid w:val="0015428A"/>
    <w:rPr>
      <w:rFonts w:ascii="Times New Roman" w:hAnsi="Times New Roman" w:cs="Times New Roman" w:hint="default"/>
      <w:b/>
      <w:bCs/>
      <w:color w:val="FF0000"/>
      <w:sz w:val="24"/>
      <w:szCs w:val="24"/>
    </w:rPr>
  </w:style>
  <w:style w:type="character" w:customStyle="1" w:styleId="heading00206char1">
    <w:name w:val="heading_00206__char1"/>
    <w:rsid w:val="0015428A"/>
    <w:rPr>
      <w:rFonts w:ascii="Times New Roman" w:hAnsi="Times New Roman" w:cs="Times New Roman" w:hint="default"/>
      <w:b w:val="0"/>
      <w:b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67676"/>
    <w:pPr>
      <w:widowControl/>
      <w:ind w:left="720"/>
    </w:pPr>
    <w:rPr>
      <w:rFonts w:ascii="Calibri" w:hAnsi="Calibri"/>
      <w:snapToGrid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67FD1"/>
    <w:rPr>
      <w:color w:val="808080"/>
    </w:rPr>
  </w:style>
  <w:style w:type="paragraph" w:styleId="BalloonText">
    <w:name w:val="Balloon Text"/>
    <w:basedOn w:val="Normal"/>
    <w:link w:val="BalloonTextChar"/>
    <w:rsid w:val="00467F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7FD1"/>
    <w:rPr>
      <w:rFonts w:ascii="Tahoma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  <w:outlineLvl w:val="0"/>
    </w:pPr>
    <w:rPr>
      <w:rFonts w:ascii="Times New Roman" w:hAnsi="Times New Roman"/>
      <w:b/>
      <w:i/>
      <w:sz w:val="36"/>
    </w:rPr>
  </w:style>
  <w:style w:type="paragraph" w:styleId="Heading2">
    <w:name w:val="heading 2"/>
    <w:basedOn w:val="Normal"/>
    <w:next w:val="Normal"/>
    <w:qFormat/>
    <w:pPr>
      <w:keepNext/>
      <w:tabs>
        <w:tab w:val="center" w:pos="5760"/>
      </w:tabs>
      <w:jc w:val="center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Times New Roman" w:hAnsi="Times New Roman"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542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5428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odyText">
    <w:name w:val="Body Text"/>
    <w:basedOn w:val="Normal"/>
    <w:pPr>
      <w:ind w:right="662"/>
    </w:pPr>
    <w:rPr>
      <w:rFonts w:ascii="Times New Roman" w:hAnsi="Times New Roman"/>
    </w:rPr>
  </w:style>
  <w:style w:type="paragraph" w:styleId="BodyText2">
    <w:name w:val="Body Text 2"/>
    <w:basedOn w:val="Normal"/>
    <w:pPr>
      <w:pBdr>
        <w:bottom w:val="single" w:sz="12" w:space="31" w:color="auto"/>
      </w:pBdr>
      <w:tabs>
        <w:tab w:val="left" w:pos="270"/>
        <w:tab w:val="left" w:pos="1080"/>
        <w:tab w:val="left" w:pos="1800"/>
        <w:tab w:val="left" w:pos="2160"/>
        <w:tab w:val="right" w:pos="10440"/>
      </w:tabs>
      <w:ind w:right="-180"/>
    </w:pPr>
    <w:rPr>
      <w:rFonts w:ascii="Times New Roman" w:hAnsi="Times New Roman"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pPr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both"/>
    </w:pPr>
    <w:rPr>
      <w:rFonts w:ascii="Times New Roman" w:hAnsi="Times New Roman"/>
      <w:sz w:val="22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6F00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link w:val="Heading5"/>
    <w:semiHidden/>
    <w:rsid w:val="0015428A"/>
    <w:rPr>
      <w:rFonts w:ascii="Calibri" w:eastAsia="Times New Roman" w:hAnsi="Calibri" w:cs="Times New Roman"/>
      <w:b/>
      <w:bCs/>
      <w:i/>
      <w:iCs/>
      <w:snapToGrid w:val="0"/>
      <w:sz w:val="26"/>
      <w:szCs w:val="26"/>
    </w:rPr>
  </w:style>
  <w:style w:type="character" w:customStyle="1" w:styleId="Heading6Char">
    <w:name w:val="Heading 6 Char"/>
    <w:link w:val="Heading6"/>
    <w:semiHidden/>
    <w:rsid w:val="0015428A"/>
    <w:rPr>
      <w:rFonts w:ascii="Calibri" w:eastAsia="Times New Roman" w:hAnsi="Calibri" w:cs="Times New Roman"/>
      <w:b/>
      <w:bCs/>
      <w:snapToGrid w:val="0"/>
      <w:sz w:val="22"/>
      <w:szCs w:val="22"/>
    </w:rPr>
  </w:style>
  <w:style w:type="paragraph" w:styleId="NormalWeb">
    <w:name w:val="Normal (Web)"/>
    <w:basedOn w:val="Normal"/>
    <w:uiPriority w:val="99"/>
    <w:unhideWhenUsed/>
    <w:rsid w:val="0015428A"/>
    <w:pPr>
      <w:widowControl/>
    </w:pPr>
    <w:rPr>
      <w:rFonts w:ascii="Times New Roman" w:hAnsi="Times New Roman"/>
      <w:snapToGrid/>
      <w:szCs w:val="24"/>
    </w:rPr>
  </w:style>
  <w:style w:type="paragraph" w:customStyle="1" w:styleId="Normal1">
    <w:name w:val="Normal1"/>
    <w:basedOn w:val="Normal"/>
    <w:rsid w:val="0015428A"/>
    <w:pPr>
      <w:widowControl/>
    </w:pPr>
    <w:rPr>
      <w:rFonts w:ascii="Times New Roman" w:hAnsi="Times New Roman"/>
      <w:snapToGrid/>
      <w:szCs w:val="24"/>
    </w:rPr>
  </w:style>
  <w:style w:type="character" w:customStyle="1" w:styleId="heading00203char1">
    <w:name w:val="heading_00203__char1"/>
    <w:rsid w:val="0015428A"/>
    <w:rPr>
      <w:rFonts w:ascii="Times New Roman" w:hAnsi="Times New Roman" w:cs="Times New Roman" w:hint="default"/>
      <w:b/>
      <w:bCs/>
      <w:color w:val="FF0000"/>
      <w:sz w:val="32"/>
      <w:szCs w:val="32"/>
    </w:rPr>
  </w:style>
  <w:style w:type="character" w:customStyle="1" w:styleId="normalchar1">
    <w:name w:val="normal__char1"/>
    <w:rsid w:val="0015428A"/>
    <w:rPr>
      <w:rFonts w:ascii="Times New Roman" w:hAnsi="Times New Roman" w:cs="Times New Roman" w:hint="default"/>
    </w:rPr>
  </w:style>
  <w:style w:type="character" w:customStyle="1" w:styleId="heading00205char1">
    <w:name w:val="heading_00205__char1"/>
    <w:rsid w:val="0015428A"/>
    <w:rPr>
      <w:rFonts w:ascii="Times New Roman" w:hAnsi="Times New Roman" w:cs="Times New Roman" w:hint="default"/>
      <w:b/>
      <w:bCs/>
      <w:color w:val="FF0000"/>
      <w:sz w:val="24"/>
      <w:szCs w:val="24"/>
    </w:rPr>
  </w:style>
  <w:style w:type="character" w:customStyle="1" w:styleId="heading00206char1">
    <w:name w:val="heading_00206__char1"/>
    <w:rsid w:val="0015428A"/>
    <w:rPr>
      <w:rFonts w:ascii="Times New Roman" w:hAnsi="Times New Roman" w:cs="Times New Roman" w:hint="default"/>
      <w:b w:val="0"/>
      <w:b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67676"/>
    <w:pPr>
      <w:widowControl/>
      <w:ind w:left="720"/>
    </w:pPr>
    <w:rPr>
      <w:rFonts w:ascii="Calibri" w:hAnsi="Calibri"/>
      <w:snapToGrid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67FD1"/>
    <w:rPr>
      <w:color w:val="808080"/>
    </w:rPr>
  </w:style>
  <w:style w:type="paragraph" w:styleId="BalloonText">
    <w:name w:val="Balloon Text"/>
    <w:basedOn w:val="Normal"/>
    <w:link w:val="BalloonTextChar"/>
    <w:rsid w:val="00467F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7FD1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490BE264</Template>
  <TotalTime>12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CSIS-335</vt:lpstr>
    </vt:vector>
  </TitlesOfParts>
  <Company>Siena I&amp;TS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CSIS-335</dc:title>
  <dc:creator>horowitz</dc:creator>
  <cp:lastModifiedBy>Matthews, Jim</cp:lastModifiedBy>
  <cp:revision>5</cp:revision>
  <cp:lastPrinted>2015-03-27T14:46:00Z</cp:lastPrinted>
  <dcterms:created xsi:type="dcterms:W3CDTF">2015-03-23T16:16:00Z</dcterms:created>
  <dcterms:modified xsi:type="dcterms:W3CDTF">2015-03-27T14:46:00Z</dcterms:modified>
</cp:coreProperties>
</file>
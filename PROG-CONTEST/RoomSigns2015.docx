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86" w:rsidRDefault="00FA6486" w:rsidP="00D62493">
      <w:pPr>
        <w:jc w:val="center"/>
        <w:rPr>
          <w:b/>
          <w:sz w:val="144"/>
          <w:szCs w:val="144"/>
        </w:rPr>
      </w:pPr>
    </w:p>
    <w:p w:rsidR="00697A18" w:rsidRPr="00D62493" w:rsidRDefault="00FA6486" w:rsidP="00D62493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DALTON</w:t>
      </w:r>
    </w:p>
    <w:p w:rsidR="00EC593A" w:rsidRDefault="00EC593A" w:rsidP="00EC593A">
      <w:pPr>
        <w:jc w:val="center"/>
        <w:rPr>
          <w:b/>
          <w:sz w:val="144"/>
          <w:szCs w:val="144"/>
        </w:rPr>
      </w:pPr>
    </w:p>
    <w:p w:rsidR="00FE17E6" w:rsidRDefault="00FE17E6" w:rsidP="00EC593A">
      <w:pPr>
        <w:jc w:val="center"/>
        <w:rPr>
          <w:b/>
          <w:sz w:val="144"/>
          <w:szCs w:val="144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A6486" w:rsidRDefault="00BA3A88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FA6486" w:rsidRPr="00FA6486">
        <w:rPr>
          <w:b/>
          <w:sz w:val="36"/>
          <w:szCs w:val="36"/>
          <w:vertAlign w:val="superscript"/>
        </w:rPr>
        <w:t>th</w:t>
      </w:r>
      <w:r w:rsidR="00FA6486">
        <w:rPr>
          <w:b/>
          <w:sz w:val="36"/>
          <w:szCs w:val="36"/>
        </w:rPr>
        <w:t xml:space="preserve"> Annual High School Programming Contest</w:t>
      </w:r>
    </w:p>
    <w:p w:rsidR="00FA6486" w:rsidRDefault="00BA3A88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P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144"/>
          <w:szCs w:val="144"/>
        </w:rPr>
      </w:pPr>
    </w:p>
    <w:p w:rsidR="00FA6486" w:rsidRPr="00D62493" w:rsidRDefault="00FA6486" w:rsidP="00FA648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GUILDERLAND B</w:t>
      </w:r>
    </w:p>
    <w:p w:rsidR="00EC593A" w:rsidRDefault="00EC593A" w:rsidP="00EC593A">
      <w:pPr>
        <w:jc w:val="center"/>
        <w:rPr>
          <w:b/>
          <w:sz w:val="144"/>
          <w:szCs w:val="144"/>
        </w:rPr>
      </w:pPr>
    </w:p>
    <w:p w:rsidR="000A2E9C" w:rsidRDefault="000A2E9C" w:rsidP="00EC593A">
      <w:pPr>
        <w:jc w:val="center"/>
        <w:rPr>
          <w:b/>
          <w:sz w:val="144"/>
          <w:szCs w:val="144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A6486" w:rsidRDefault="00BA3A88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FA6486" w:rsidRPr="00FA6486">
        <w:rPr>
          <w:b/>
          <w:sz w:val="36"/>
          <w:szCs w:val="36"/>
          <w:vertAlign w:val="superscript"/>
        </w:rPr>
        <w:t>th</w:t>
      </w:r>
      <w:r w:rsidR="00FA6486">
        <w:rPr>
          <w:b/>
          <w:sz w:val="36"/>
          <w:szCs w:val="36"/>
        </w:rPr>
        <w:t xml:space="preserve"> Annual High School Programming Contest</w:t>
      </w:r>
    </w:p>
    <w:p w:rsidR="00FA6486" w:rsidRDefault="00BA3A88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P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144"/>
          <w:szCs w:val="144"/>
        </w:rPr>
      </w:pPr>
    </w:p>
    <w:p w:rsidR="00FA6486" w:rsidRPr="00D62493" w:rsidRDefault="00FA6486" w:rsidP="00FA648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C</w:t>
      </w:r>
    </w:p>
    <w:p w:rsidR="001E5B56" w:rsidRDefault="001E5B56" w:rsidP="00EE7031">
      <w:pPr>
        <w:jc w:val="center"/>
        <w:rPr>
          <w:b/>
          <w:sz w:val="144"/>
          <w:szCs w:val="144"/>
        </w:rPr>
      </w:pPr>
    </w:p>
    <w:p w:rsidR="00FE17E6" w:rsidRDefault="00FE17E6" w:rsidP="00EE7031">
      <w:pPr>
        <w:jc w:val="center"/>
        <w:rPr>
          <w:b/>
          <w:sz w:val="144"/>
          <w:szCs w:val="144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A6486" w:rsidRDefault="00BA3A88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FA6486" w:rsidRPr="00FA6486">
        <w:rPr>
          <w:b/>
          <w:sz w:val="36"/>
          <w:szCs w:val="36"/>
          <w:vertAlign w:val="superscript"/>
        </w:rPr>
        <w:t>th</w:t>
      </w:r>
      <w:r w:rsidR="00FA6486">
        <w:rPr>
          <w:b/>
          <w:sz w:val="36"/>
          <w:szCs w:val="36"/>
        </w:rPr>
        <w:t xml:space="preserve"> Annual High School Programming Contest</w:t>
      </w:r>
    </w:p>
    <w:p w:rsidR="00FA6486" w:rsidRDefault="00BA3A88" w:rsidP="00FA64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36"/>
          <w:szCs w:val="36"/>
        </w:rPr>
      </w:pPr>
    </w:p>
    <w:p w:rsidR="00FA6486" w:rsidRPr="00FA6486" w:rsidRDefault="00FA6486" w:rsidP="00FA6486">
      <w:pPr>
        <w:jc w:val="center"/>
        <w:rPr>
          <w:b/>
          <w:sz w:val="36"/>
          <w:szCs w:val="36"/>
        </w:rPr>
      </w:pPr>
    </w:p>
    <w:p w:rsidR="00FA6486" w:rsidRDefault="00FA6486" w:rsidP="00FA6486">
      <w:pPr>
        <w:jc w:val="center"/>
        <w:rPr>
          <w:b/>
          <w:sz w:val="144"/>
          <w:szCs w:val="144"/>
        </w:rPr>
      </w:pPr>
    </w:p>
    <w:p w:rsidR="00FA6486" w:rsidRPr="00D62493" w:rsidRDefault="00FA6486" w:rsidP="00FA648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D</w:t>
      </w:r>
    </w:p>
    <w:p w:rsidR="00EE7031" w:rsidRDefault="00EE7031">
      <w:pPr>
        <w:rPr>
          <w:b/>
          <w:sz w:val="144"/>
          <w:szCs w:val="144"/>
        </w:rPr>
      </w:pPr>
    </w:p>
    <w:p w:rsidR="00FE17E6" w:rsidRDefault="00FE17E6">
      <w:pPr>
        <w:rPr>
          <w:b/>
          <w:sz w:val="144"/>
          <w:szCs w:val="144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E17E6" w:rsidRDefault="00BA3A88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FE17E6" w:rsidRPr="00FA6486">
        <w:rPr>
          <w:b/>
          <w:sz w:val="36"/>
          <w:szCs w:val="36"/>
          <w:vertAlign w:val="superscript"/>
        </w:rPr>
        <w:t>th</w:t>
      </w:r>
      <w:r w:rsidR="00FE17E6">
        <w:rPr>
          <w:b/>
          <w:sz w:val="36"/>
          <w:szCs w:val="36"/>
        </w:rPr>
        <w:t xml:space="preserve"> Annual High School Programming Contest</w:t>
      </w:r>
    </w:p>
    <w:p w:rsidR="00FE17E6" w:rsidRDefault="00BA3A88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Pr="00FA648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144"/>
          <w:szCs w:val="144"/>
        </w:rPr>
      </w:pPr>
    </w:p>
    <w:p w:rsidR="00FE17E6" w:rsidRPr="00D62493" w:rsidRDefault="00FE17E6" w:rsidP="00FE17E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SHENENDEHOWA C</w:t>
      </w: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E17E6" w:rsidRDefault="00BA3A88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FE17E6" w:rsidRPr="00FA6486">
        <w:rPr>
          <w:b/>
          <w:sz w:val="36"/>
          <w:szCs w:val="36"/>
          <w:vertAlign w:val="superscript"/>
        </w:rPr>
        <w:t>th</w:t>
      </w:r>
      <w:r w:rsidR="00FE17E6">
        <w:rPr>
          <w:b/>
          <w:sz w:val="36"/>
          <w:szCs w:val="36"/>
        </w:rPr>
        <w:t xml:space="preserve"> Annual High School Programming Contest</w:t>
      </w:r>
    </w:p>
    <w:p w:rsidR="00FE17E6" w:rsidRDefault="00BA3A88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Pr="00FA648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144"/>
          <w:szCs w:val="144"/>
        </w:rPr>
      </w:pPr>
    </w:p>
    <w:p w:rsidR="000A2E9C" w:rsidRDefault="000A2E9C" w:rsidP="00FE17E6">
      <w:pPr>
        <w:jc w:val="center"/>
        <w:rPr>
          <w:b/>
          <w:sz w:val="144"/>
          <w:szCs w:val="144"/>
        </w:rPr>
      </w:pPr>
    </w:p>
    <w:p w:rsidR="00FE17E6" w:rsidRPr="00D62493" w:rsidRDefault="00FE17E6" w:rsidP="00FE17E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SHENENDEHOWA D</w:t>
      </w:r>
    </w:p>
    <w:p w:rsidR="00EE7031" w:rsidRPr="00D62493" w:rsidRDefault="00EE7031" w:rsidP="00EE7031">
      <w:pPr>
        <w:jc w:val="center"/>
        <w:rPr>
          <w:b/>
          <w:sz w:val="144"/>
          <w:szCs w:val="144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E17E6" w:rsidRDefault="00BA3A88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FE17E6" w:rsidRPr="00FA6486">
        <w:rPr>
          <w:b/>
          <w:sz w:val="36"/>
          <w:szCs w:val="36"/>
          <w:vertAlign w:val="superscript"/>
        </w:rPr>
        <w:t>th</w:t>
      </w:r>
      <w:r w:rsidR="00FE17E6">
        <w:rPr>
          <w:b/>
          <w:sz w:val="36"/>
          <w:szCs w:val="36"/>
        </w:rPr>
        <w:t xml:space="preserve"> Annual High School Programming Contest</w:t>
      </w:r>
    </w:p>
    <w:p w:rsidR="00FE17E6" w:rsidRDefault="00BA3A88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Pr="00FA648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144"/>
          <w:szCs w:val="144"/>
        </w:rPr>
      </w:pPr>
    </w:p>
    <w:p w:rsidR="00FE17E6" w:rsidRPr="00D62493" w:rsidRDefault="00FE17E6" w:rsidP="00FE17E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E</w:t>
      </w:r>
    </w:p>
    <w:p w:rsidR="00800E11" w:rsidRDefault="00800E11" w:rsidP="00FE17E6">
      <w:pPr>
        <w:rPr>
          <w:b/>
          <w:sz w:val="144"/>
          <w:szCs w:val="144"/>
        </w:rPr>
      </w:pPr>
    </w:p>
    <w:p w:rsidR="000A2E9C" w:rsidRDefault="000A2E9C" w:rsidP="00FE17E6">
      <w:pPr>
        <w:jc w:val="center"/>
        <w:rPr>
          <w:b/>
          <w:sz w:val="36"/>
          <w:szCs w:val="36"/>
        </w:rPr>
      </w:pPr>
    </w:p>
    <w:p w:rsidR="000A2E9C" w:rsidRDefault="000A2E9C" w:rsidP="00FE17E6">
      <w:pPr>
        <w:jc w:val="center"/>
        <w:rPr>
          <w:b/>
          <w:sz w:val="36"/>
          <w:szCs w:val="36"/>
        </w:rPr>
      </w:pPr>
    </w:p>
    <w:p w:rsidR="000A2E9C" w:rsidRDefault="000A2E9C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E17E6" w:rsidRDefault="00BA3A88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FE17E6" w:rsidRPr="00FA6486">
        <w:rPr>
          <w:b/>
          <w:sz w:val="36"/>
          <w:szCs w:val="36"/>
          <w:vertAlign w:val="superscript"/>
        </w:rPr>
        <w:t>th</w:t>
      </w:r>
      <w:r w:rsidR="00FE17E6">
        <w:rPr>
          <w:b/>
          <w:sz w:val="36"/>
          <w:szCs w:val="36"/>
        </w:rPr>
        <w:t xml:space="preserve"> Annual High School Programming Contest</w:t>
      </w:r>
    </w:p>
    <w:p w:rsidR="00FE17E6" w:rsidRDefault="00BA3A88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Pr="00FA648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144"/>
          <w:szCs w:val="144"/>
        </w:rPr>
      </w:pPr>
    </w:p>
    <w:p w:rsidR="00FE17E6" w:rsidRPr="00D62493" w:rsidRDefault="00FE17E6" w:rsidP="00FE17E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F</w:t>
      </w:r>
    </w:p>
    <w:p w:rsidR="00EC593A" w:rsidRDefault="00EC593A" w:rsidP="00EC593A">
      <w:pPr>
        <w:jc w:val="center"/>
        <w:rPr>
          <w:b/>
          <w:sz w:val="144"/>
          <w:szCs w:val="144"/>
        </w:rPr>
      </w:pPr>
    </w:p>
    <w:p w:rsidR="00EC593A" w:rsidRDefault="00EC593A" w:rsidP="00EC593A">
      <w:pPr>
        <w:jc w:val="center"/>
        <w:rPr>
          <w:b/>
          <w:sz w:val="144"/>
          <w:szCs w:val="144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E17E6" w:rsidRDefault="00BA3A88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FE17E6" w:rsidRPr="00FA6486">
        <w:rPr>
          <w:b/>
          <w:sz w:val="36"/>
          <w:szCs w:val="36"/>
          <w:vertAlign w:val="superscript"/>
        </w:rPr>
        <w:t>th</w:t>
      </w:r>
      <w:r w:rsidR="00FE17E6">
        <w:rPr>
          <w:b/>
          <w:sz w:val="36"/>
          <w:szCs w:val="36"/>
        </w:rPr>
        <w:t xml:space="preserve"> Annual High School Programming Contest</w:t>
      </w:r>
    </w:p>
    <w:p w:rsidR="00FE17E6" w:rsidRDefault="00BA3A88" w:rsidP="00FE17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Default="00FE17E6" w:rsidP="00FE17E6">
      <w:pPr>
        <w:jc w:val="center"/>
        <w:rPr>
          <w:b/>
          <w:sz w:val="36"/>
          <w:szCs w:val="36"/>
        </w:rPr>
      </w:pPr>
    </w:p>
    <w:p w:rsidR="00FE17E6" w:rsidRPr="00FA6486" w:rsidRDefault="00FE17E6" w:rsidP="00FE17E6">
      <w:pPr>
        <w:jc w:val="center"/>
        <w:rPr>
          <w:b/>
          <w:sz w:val="36"/>
          <w:szCs w:val="36"/>
        </w:rPr>
      </w:pPr>
    </w:p>
    <w:p w:rsidR="001A3405" w:rsidRDefault="001A3405" w:rsidP="00FE17E6">
      <w:pPr>
        <w:jc w:val="center"/>
        <w:rPr>
          <w:b/>
          <w:sz w:val="144"/>
          <w:szCs w:val="144"/>
        </w:rPr>
      </w:pPr>
    </w:p>
    <w:p w:rsidR="00FE17E6" w:rsidRPr="00D62493" w:rsidRDefault="00FE17E6" w:rsidP="00FE17E6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G</w:t>
      </w:r>
    </w:p>
    <w:p w:rsidR="00C24ED9" w:rsidRDefault="00C24ED9">
      <w:pPr>
        <w:rPr>
          <w:b/>
          <w:sz w:val="144"/>
          <w:szCs w:val="144"/>
        </w:rPr>
      </w:pPr>
    </w:p>
    <w:p w:rsidR="00EF2275" w:rsidRDefault="00EF2275">
      <w:pPr>
        <w:rPr>
          <w:b/>
          <w:sz w:val="144"/>
          <w:szCs w:val="144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1A3405" w:rsidRDefault="00BA3A88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1A3405" w:rsidRPr="00FA6486">
        <w:rPr>
          <w:b/>
          <w:sz w:val="36"/>
          <w:szCs w:val="36"/>
          <w:vertAlign w:val="superscript"/>
        </w:rPr>
        <w:t>th</w:t>
      </w:r>
      <w:r w:rsidR="001A3405">
        <w:rPr>
          <w:b/>
          <w:sz w:val="36"/>
          <w:szCs w:val="36"/>
        </w:rPr>
        <w:t xml:space="preserve"> Annual High School Programming Contest</w:t>
      </w:r>
    </w:p>
    <w:p w:rsidR="001A3405" w:rsidRDefault="00BA3A88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1A3405" w:rsidRDefault="001A3405" w:rsidP="00EF2275">
      <w:pPr>
        <w:jc w:val="center"/>
        <w:rPr>
          <w:b/>
          <w:sz w:val="144"/>
          <w:szCs w:val="144"/>
        </w:rPr>
      </w:pPr>
    </w:p>
    <w:p w:rsidR="001A3405" w:rsidRDefault="001A3405" w:rsidP="00EF2275">
      <w:pPr>
        <w:jc w:val="center"/>
        <w:rPr>
          <w:b/>
          <w:sz w:val="144"/>
          <w:szCs w:val="144"/>
        </w:rPr>
      </w:pPr>
    </w:p>
    <w:p w:rsidR="00EF2275" w:rsidRPr="00D62493" w:rsidRDefault="00332D86" w:rsidP="00EF2275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SHENENDE</w:t>
      </w:r>
      <w:r w:rsidR="001A3405">
        <w:rPr>
          <w:b/>
          <w:sz w:val="144"/>
          <w:szCs w:val="144"/>
        </w:rPr>
        <w:t>HOWA E</w:t>
      </w:r>
    </w:p>
    <w:p w:rsidR="00EF2275" w:rsidRPr="00D62493" w:rsidRDefault="00EF2275" w:rsidP="00EF2275">
      <w:pPr>
        <w:jc w:val="center"/>
        <w:rPr>
          <w:b/>
          <w:sz w:val="144"/>
          <w:szCs w:val="144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1A3405" w:rsidRDefault="00BA3A88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1A3405" w:rsidRPr="00FA6486">
        <w:rPr>
          <w:b/>
          <w:sz w:val="36"/>
          <w:szCs w:val="36"/>
          <w:vertAlign w:val="superscript"/>
        </w:rPr>
        <w:t>th</w:t>
      </w:r>
      <w:r w:rsidR="001A3405">
        <w:rPr>
          <w:b/>
          <w:sz w:val="36"/>
          <w:szCs w:val="36"/>
        </w:rPr>
        <w:t xml:space="preserve"> Annual High School Programming Contest</w:t>
      </w:r>
    </w:p>
    <w:p w:rsidR="001A3405" w:rsidRDefault="00BA3A88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043D37" w:rsidRDefault="00043D37">
      <w:pPr>
        <w:rPr>
          <w:b/>
          <w:sz w:val="144"/>
          <w:szCs w:val="144"/>
        </w:rPr>
      </w:pPr>
    </w:p>
    <w:p w:rsidR="000A2E9C" w:rsidRDefault="000A2E9C" w:rsidP="00043D37">
      <w:pPr>
        <w:jc w:val="center"/>
        <w:rPr>
          <w:b/>
          <w:sz w:val="144"/>
          <w:szCs w:val="144"/>
        </w:rPr>
      </w:pPr>
    </w:p>
    <w:p w:rsidR="00043D37" w:rsidRPr="00D62493" w:rsidRDefault="001A3405" w:rsidP="00043D37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GUILDERLAND A</w:t>
      </w: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</w:p>
    <w:p w:rsidR="00A26B1D" w:rsidRDefault="00A26B1D" w:rsidP="001A3405">
      <w:pPr>
        <w:jc w:val="center"/>
        <w:rPr>
          <w:b/>
          <w:sz w:val="36"/>
          <w:szCs w:val="36"/>
        </w:rPr>
      </w:pPr>
    </w:p>
    <w:p w:rsidR="001A3405" w:rsidRDefault="001A3405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1A3405" w:rsidRDefault="00BA3A88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1A3405" w:rsidRPr="00FA6486">
        <w:rPr>
          <w:b/>
          <w:sz w:val="36"/>
          <w:szCs w:val="36"/>
          <w:vertAlign w:val="superscript"/>
        </w:rPr>
        <w:t>th</w:t>
      </w:r>
      <w:r w:rsidR="001A3405">
        <w:rPr>
          <w:b/>
          <w:sz w:val="36"/>
          <w:szCs w:val="36"/>
        </w:rPr>
        <w:t xml:space="preserve"> Annual High School Programming Contest</w:t>
      </w:r>
    </w:p>
    <w:p w:rsidR="001A3405" w:rsidRDefault="00BA3A88" w:rsidP="001A34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EC593A" w:rsidRDefault="00EC593A">
      <w:pPr>
        <w:rPr>
          <w:b/>
          <w:sz w:val="144"/>
          <w:szCs w:val="144"/>
        </w:rPr>
      </w:pPr>
    </w:p>
    <w:p w:rsidR="00A26B1D" w:rsidRDefault="00A26B1D">
      <w:pPr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CATHOLIC CENTRAL</w:t>
      </w:r>
    </w:p>
    <w:p w:rsidR="00CD0785" w:rsidRDefault="00CD0785">
      <w:pPr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A26B1D" w:rsidRDefault="00BA3A88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A26B1D" w:rsidRPr="00FA6486">
        <w:rPr>
          <w:b/>
          <w:sz w:val="36"/>
          <w:szCs w:val="36"/>
          <w:vertAlign w:val="superscript"/>
        </w:rPr>
        <w:t>th</w:t>
      </w:r>
      <w:r w:rsidR="00A26B1D">
        <w:rPr>
          <w:b/>
          <w:sz w:val="36"/>
          <w:szCs w:val="36"/>
        </w:rPr>
        <w:t xml:space="preserve"> Annual High School Programming Contest</w:t>
      </w:r>
    </w:p>
    <w:p w:rsidR="00A26B1D" w:rsidRDefault="00BA3A88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A26B1D" w:rsidRDefault="00A26B1D" w:rsidP="00A26B1D">
      <w:pPr>
        <w:rPr>
          <w:b/>
          <w:sz w:val="144"/>
          <w:szCs w:val="144"/>
        </w:rPr>
      </w:pPr>
    </w:p>
    <w:p w:rsidR="00A26B1D" w:rsidRDefault="00A26B1D" w:rsidP="00A26B1D">
      <w:pPr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SARATOGA D</w:t>
      </w:r>
    </w:p>
    <w:p w:rsidR="00CD0785" w:rsidRPr="00D62493" w:rsidRDefault="00CD0785" w:rsidP="00CD0785">
      <w:pPr>
        <w:jc w:val="center"/>
        <w:rPr>
          <w:b/>
          <w:sz w:val="144"/>
          <w:szCs w:val="144"/>
        </w:rPr>
      </w:pPr>
    </w:p>
    <w:p w:rsidR="00BA3A88" w:rsidRDefault="00BA3A88" w:rsidP="00BA3A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BA3A88" w:rsidRDefault="00BA3A88" w:rsidP="00BA3A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BA3A88" w:rsidRDefault="00BA3A88" w:rsidP="00BA3A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BA3A88" w:rsidRDefault="00BA3A88" w:rsidP="00BA3A88">
      <w:pPr>
        <w:rPr>
          <w:b/>
          <w:sz w:val="144"/>
          <w:szCs w:val="144"/>
        </w:rPr>
      </w:pPr>
    </w:p>
    <w:p w:rsidR="00BA3A88" w:rsidRDefault="00BA3A88" w:rsidP="00BA3A88">
      <w:pPr>
        <w:rPr>
          <w:b/>
          <w:sz w:val="144"/>
          <w:szCs w:val="144"/>
        </w:rPr>
      </w:pPr>
    </w:p>
    <w:p w:rsidR="000A2E9C" w:rsidRDefault="000A2E9C" w:rsidP="00BA3A88">
      <w:pPr>
        <w:jc w:val="center"/>
        <w:rPr>
          <w:b/>
          <w:sz w:val="144"/>
          <w:szCs w:val="144"/>
        </w:rPr>
      </w:pPr>
    </w:p>
    <w:p w:rsidR="00BA3A88" w:rsidRDefault="00BA3A88" w:rsidP="00BA3A88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SARATOGA E</w:t>
      </w:r>
    </w:p>
    <w:p w:rsidR="00BA3A88" w:rsidRPr="00D62493" w:rsidRDefault="00BA3A88" w:rsidP="00BA3A88">
      <w:pPr>
        <w:jc w:val="center"/>
        <w:rPr>
          <w:b/>
          <w:sz w:val="144"/>
          <w:szCs w:val="144"/>
        </w:rPr>
      </w:pPr>
    </w:p>
    <w:p w:rsidR="00CD0785" w:rsidRDefault="00CD0785">
      <w:pPr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A26B1D" w:rsidRDefault="00BA3A88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A26B1D" w:rsidRPr="00FA6486">
        <w:rPr>
          <w:b/>
          <w:sz w:val="36"/>
          <w:szCs w:val="36"/>
          <w:vertAlign w:val="superscript"/>
        </w:rPr>
        <w:t>th</w:t>
      </w:r>
      <w:r w:rsidR="00A26B1D">
        <w:rPr>
          <w:b/>
          <w:sz w:val="36"/>
          <w:szCs w:val="36"/>
        </w:rPr>
        <w:t xml:space="preserve"> Annual High School Programming Contest</w:t>
      </w:r>
    </w:p>
    <w:p w:rsidR="00A26B1D" w:rsidRDefault="00BA3A88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A26B1D" w:rsidRDefault="00A26B1D" w:rsidP="00A26B1D">
      <w:pPr>
        <w:rPr>
          <w:b/>
          <w:sz w:val="144"/>
          <w:szCs w:val="144"/>
        </w:rPr>
      </w:pPr>
    </w:p>
    <w:p w:rsidR="00A26B1D" w:rsidRDefault="00A26B1D" w:rsidP="00A26B1D">
      <w:pPr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CHATHAM</w:t>
      </w:r>
    </w:p>
    <w:p w:rsidR="000A2E9C" w:rsidRDefault="000A2E9C" w:rsidP="00A26B1D">
      <w:pPr>
        <w:jc w:val="center"/>
        <w:rPr>
          <w:b/>
          <w:sz w:val="144"/>
          <w:szCs w:val="144"/>
        </w:rPr>
      </w:pPr>
    </w:p>
    <w:p w:rsidR="000A2E9C" w:rsidRDefault="000A2E9C" w:rsidP="00A26B1D">
      <w:pPr>
        <w:jc w:val="center"/>
        <w:rPr>
          <w:b/>
          <w:sz w:val="144"/>
          <w:szCs w:val="144"/>
        </w:rPr>
      </w:pPr>
    </w:p>
    <w:p w:rsidR="00BA3A88" w:rsidRDefault="00BA3A88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BA3A88" w:rsidRDefault="00BA3A88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BA3A88" w:rsidRDefault="00BA3A88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BA3A88" w:rsidRDefault="00BA3A88" w:rsidP="00BA3A88">
      <w:pPr>
        <w:rPr>
          <w:b/>
          <w:sz w:val="144"/>
          <w:szCs w:val="144"/>
        </w:rPr>
      </w:pPr>
    </w:p>
    <w:p w:rsidR="00BA3A88" w:rsidRDefault="00BA3A88" w:rsidP="00BA3A88">
      <w:pPr>
        <w:rPr>
          <w:b/>
          <w:sz w:val="144"/>
          <w:szCs w:val="144"/>
        </w:rPr>
      </w:pPr>
    </w:p>
    <w:p w:rsidR="00BA3A88" w:rsidRDefault="00BA3A88" w:rsidP="00BA3A88">
      <w:pPr>
        <w:jc w:val="center"/>
        <w:rPr>
          <w:b/>
          <w:sz w:val="288"/>
          <w:szCs w:val="288"/>
        </w:rPr>
      </w:pPr>
      <w:r w:rsidRPr="00BA3A88">
        <w:rPr>
          <w:b/>
          <w:sz w:val="288"/>
          <w:szCs w:val="288"/>
        </w:rPr>
        <w:t>CBA</w:t>
      </w:r>
    </w:p>
    <w:p w:rsidR="000A2E9C" w:rsidRPr="00BA3A88" w:rsidRDefault="000A2E9C" w:rsidP="00BA3A88">
      <w:pPr>
        <w:jc w:val="center"/>
        <w:rPr>
          <w:b/>
          <w:sz w:val="288"/>
          <w:szCs w:val="288"/>
        </w:rPr>
      </w:pPr>
    </w:p>
    <w:p w:rsidR="00BA3A88" w:rsidRDefault="00BA3A88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BA3A88" w:rsidRDefault="00BA3A88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BA3A88" w:rsidRDefault="00BA3A88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BA3A88" w:rsidRDefault="00BA3A88" w:rsidP="00BA3A88">
      <w:pPr>
        <w:rPr>
          <w:b/>
          <w:sz w:val="144"/>
          <w:szCs w:val="144"/>
        </w:rPr>
      </w:pPr>
    </w:p>
    <w:p w:rsidR="00BA3A88" w:rsidRDefault="00BA3A88" w:rsidP="00BA3A88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COLUMBIA A</w:t>
      </w:r>
    </w:p>
    <w:p w:rsidR="00BA3A88" w:rsidRDefault="00BA3A88" w:rsidP="00BA3A88">
      <w:pPr>
        <w:rPr>
          <w:b/>
          <w:sz w:val="144"/>
          <w:szCs w:val="144"/>
        </w:rPr>
      </w:pPr>
    </w:p>
    <w:p w:rsidR="00BA3A88" w:rsidRDefault="00BA3A88" w:rsidP="00BA3A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BA3A88" w:rsidRDefault="00BA3A88" w:rsidP="00BA3A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BA3A88" w:rsidRDefault="00BA3A88" w:rsidP="00BA3A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BA3A88" w:rsidRDefault="00BA3A88" w:rsidP="00BA3A88">
      <w:pPr>
        <w:rPr>
          <w:b/>
          <w:sz w:val="144"/>
          <w:szCs w:val="144"/>
        </w:rPr>
      </w:pPr>
    </w:p>
    <w:p w:rsidR="00BA3A88" w:rsidRDefault="00BA3A88" w:rsidP="00BA3A88">
      <w:pPr>
        <w:rPr>
          <w:b/>
          <w:sz w:val="144"/>
          <w:szCs w:val="144"/>
        </w:rPr>
      </w:pPr>
    </w:p>
    <w:p w:rsidR="000A2E9C" w:rsidRDefault="000A2E9C" w:rsidP="00BA3A88">
      <w:pPr>
        <w:jc w:val="center"/>
        <w:rPr>
          <w:b/>
          <w:sz w:val="144"/>
          <w:szCs w:val="144"/>
        </w:rPr>
      </w:pPr>
    </w:p>
    <w:p w:rsidR="00BA3A88" w:rsidRDefault="00BA3A88" w:rsidP="00BA3A88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COLUMBIA B</w:t>
      </w:r>
    </w:p>
    <w:p w:rsidR="00BA3A88" w:rsidRDefault="00BA3A88" w:rsidP="00BA3A88">
      <w:pPr>
        <w:rPr>
          <w:b/>
          <w:sz w:val="144"/>
          <w:szCs w:val="144"/>
        </w:rPr>
      </w:pPr>
    </w:p>
    <w:p w:rsidR="00BA3A88" w:rsidRDefault="00BA3A88" w:rsidP="00BA3A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BA3A88" w:rsidRDefault="00BA3A88" w:rsidP="00BA3A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BA3A88" w:rsidRDefault="00BA3A88" w:rsidP="00BA3A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BA3A88" w:rsidRDefault="00BA3A88" w:rsidP="00BA3A88">
      <w:pPr>
        <w:rPr>
          <w:b/>
          <w:sz w:val="144"/>
          <w:szCs w:val="144"/>
        </w:rPr>
      </w:pPr>
    </w:p>
    <w:p w:rsidR="00BA3A88" w:rsidRDefault="00BA3A88" w:rsidP="00BA3A88">
      <w:pPr>
        <w:rPr>
          <w:b/>
          <w:sz w:val="144"/>
          <w:szCs w:val="144"/>
        </w:rPr>
      </w:pPr>
    </w:p>
    <w:p w:rsidR="000A2E9C" w:rsidRDefault="000A2E9C" w:rsidP="00BA3A88">
      <w:pPr>
        <w:jc w:val="center"/>
        <w:rPr>
          <w:b/>
          <w:sz w:val="144"/>
          <w:szCs w:val="144"/>
        </w:rPr>
      </w:pPr>
    </w:p>
    <w:p w:rsidR="00BA3A88" w:rsidRDefault="000A2E9C" w:rsidP="000A2E9C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COLUMBIA C</w:t>
      </w:r>
    </w:p>
    <w:p w:rsidR="00CD0785" w:rsidRDefault="00CD0785" w:rsidP="00CD0785">
      <w:pPr>
        <w:jc w:val="center"/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A26B1D" w:rsidRDefault="00BA3A88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A26B1D" w:rsidRPr="00FA6486">
        <w:rPr>
          <w:b/>
          <w:sz w:val="36"/>
          <w:szCs w:val="36"/>
          <w:vertAlign w:val="superscript"/>
        </w:rPr>
        <w:t>th</w:t>
      </w:r>
      <w:r w:rsidR="00A26B1D">
        <w:rPr>
          <w:b/>
          <w:sz w:val="36"/>
          <w:szCs w:val="36"/>
        </w:rPr>
        <w:t xml:space="preserve"> Annual High School Programming Contest</w:t>
      </w:r>
    </w:p>
    <w:p w:rsidR="00A26B1D" w:rsidRDefault="00BA3A88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A26B1D" w:rsidRDefault="00A26B1D" w:rsidP="00A26B1D">
      <w:pPr>
        <w:rPr>
          <w:b/>
          <w:sz w:val="144"/>
          <w:szCs w:val="144"/>
        </w:rPr>
      </w:pPr>
    </w:p>
    <w:p w:rsidR="00A26B1D" w:rsidRDefault="00A26B1D" w:rsidP="00A26B1D">
      <w:pPr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SHENENDEHOWA A</w:t>
      </w:r>
    </w:p>
    <w:p w:rsidR="00A26B1D" w:rsidRPr="00D62493" w:rsidRDefault="00A26B1D" w:rsidP="00CD0785">
      <w:pPr>
        <w:jc w:val="center"/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A26B1D" w:rsidRDefault="00BA3A88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A26B1D" w:rsidRPr="00FA6486">
        <w:rPr>
          <w:b/>
          <w:sz w:val="36"/>
          <w:szCs w:val="36"/>
          <w:vertAlign w:val="superscript"/>
        </w:rPr>
        <w:t>th</w:t>
      </w:r>
      <w:r w:rsidR="00A26B1D">
        <w:rPr>
          <w:b/>
          <w:sz w:val="36"/>
          <w:szCs w:val="36"/>
        </w:rPr>
        <w:t xml:space="preserve"> Annual High School Programming Contest</w:t>
      </w:r>
    </w:p>
    <w:p w:rsidR="00A26B1D" w:rsidRDefault="00BA3A88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A26B1D" w:rsidRDefault="00A26B1D" w:rsidP="00A26B1D">
      <w:pPr>
        <w:rPr>
          <w:b/>
          <w:sz w:val="144"/>
          <w:szCs w:val="144"/>
        </w:rPr>
      </w:pPr>
    </w:p>
    <w:p w:rsidR="000A2E9C" w:rsidRDefault="000A2E9C" w:rsidP="00A26B1D">
      <w:pPr>
        <w:jc w:val="center"/>
        <w:rPr>
          <w:b/>
          <w:sz w:val="144"/>
          <w:szCs w:val="144"/>
        </w:rPr>
      </w:pPr>
    </w:p>
    <w:p w:rsidR="00D62493" w:rsidRDefault="00A26B1D" w:rsidP="00A26B1D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BURNT HILLS-BALLSTON LAKE A</w:t>
      </w:r>
    </w:p>
    <w:p w:rsidR="00A26B1D" w:rsidRDefault="00A26B1D" w:rsidP="00A26B1D">
      <w:pPr>
        <w:jc w:val="center"/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</w:p>
    <w:p w:rsidR="00A26B1D" w:rsidRDefault="00A26B1D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A26B1D" w:rsidRDefault="00BA3A88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A26B1D" w:rsidRPr="00FA6486">
        <w:rPr>
          <w:b/>
          <w:sz w:val="36"/>
          <w:szCs w:val="36"/>
          <w:vertAlign w:val="superscript"/>
        </w:rPr>
        <w:t>th</w:t>
      </w:r>
      <w:r w:rsidR="00A26B1D">
        <w:rPr>
          <w:b/>
          <w:sz w:val="36"/>
          <w:szCs w:val="36"/>
        </w:rPr>
        <w:t xml:space="preserve"> Annual High School Programming Contest</w:t>
      </w:r>
    </w:p>
    <w:p w:rsidR="00A26B1D" w:rsidRDefault="00BA3A88" w:rsidP="00A26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A26B1D" w:rsidRDefault="00A26B1D" w:rsidP="00A26B1D">
      <w:pPr>
        <w:rPr>
          <w:b/>
          <w:sz w:val="144"/>
          <w:szCs w:val="144"/>
        </w:rPr>
      </w:pPr>
    </w:p>
    <w:p w:rsidR="000A2E9C" w:rsidRDefault="000A2E9C" w:rsidP="00A26B1D">
      <w:pPr>
        <w:jc w:val="center"/>
        <w:rPr>
          <w:b/>
          <w:sz w:val="144"/>
          <w:szCs w:val="144"/>
        </w:rPr>
      </w:pPr>
    </w:p>
    <w:p w:rsidR="00A26B1D" w:rsidRDefault="00BA3A88" w:rsidP="00A26B1D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BURNT HILLS-BALLSTON LAKE </w:t>
      </w:r>
    </w:p>
    <w:p w:rsidR="002F5969" w:rsidRDefault="002F5969" w:rsidP="00A26B1D">
      <w:pPr>
        <w:jc w:val="center"/>
        <w:rPr>
          <w:b/>
          <w:sz w:val="144"/>
          <w:szCs w:val="144"/>
        </w:rPr>
      </w:pPr>
    </w:p>
    <w:p w:rsidR="002F5969" w:rsidRDefault="002F5969" w:rsidP="002F5969">
      <w:pPr>
        <w:jc w:val="center"/>
        <w:rPr>
          <w:b/>
          <w:sz w:val="36"/>
          <w:szCs w:val="36"/>
        </w:rPr>
      </w:pPr>
    </w:p>
    <w:p w:rsidR="002F5969" w:rsidRDefault="002F5969" w:rsidP="002F5969">
      <w:pPr>
        <w:jc w:val="center"/>
        <w:rPr>
          <w:b/>
          <w:sz w:val="36"/>
          <w:szCs w:val="36"/>
        </w:rPr>
      </w:pPr>
    </w:p>
    <w:p w:rsidR="002F5969" w:rsidRDefault="002F5969" w:rsidP="002F59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2F5969" w:rsidRDefault="00BA3A88" w:rsidP="002F59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2F5969" w:rsidRPr="00FA6486">
        <w:rPr>
          <w:b/>
          <w:sz w:val="36"/>
          <w:szCs w:val="36"/>
          <w:vertAlign w:val="superscript"/>
        </w:rPr>
        <w:t>th</w:t>
      </w:r>
      <w:r w:rsidR="002F5969">
        <w:rPr>
          <w:b/>
          <w:sz w:val="36"/>
          <w:szCs w:val="36"/>
        </w:rPr>
        <w:t xml:space="preserve"> Annual High School Programming Contest</w:t>
      </w:r>
    </w:p>
    <w:p w:rsidR="002F5969" w:rsidRDefault="00BA3A88" w:rsidP="002F59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2F5969" w:rsidRDefault="002F5969" w:rsidP="002F5969">
      <w:pPr>
        <w:rPr>
          <w:b/>
          <w:sz w:val="144"/>
          <w:szCs w:val="144"/>
        </w:rPr>
      </w:pPr>
    </w:p>
    <w:p w:rsidR="002F5969" w:rsidRDefault="002F5969" w:rsidP="002F5969">
      <w:pPr>
        <w:jc w:val="center"/>
        <w:rPr>
          <w:b/>
          <w:sz w:val="144"/>
          <w:szCs w:val="144"/>
        </w:rPr>
      </w:pPr>
    </w:p>
    <w:p w:rsidR="002F5969" w:rsidRPr="00D62493" w:rsidRDefault="002F5969" w:rsidP="002F5969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NISKAYUNA A</w:t>
      </w:r>
    </w:p>
    <w:p w:rsidR="002F5969" w:rsidRDefault="002F5969" w:rsidP="00A26B1D">
      <w:pPr>
        <w:jc w:val="center"/>
        <w:rPr>
          <w:b/>
          <w:sz w:val="144"/>
          <w:szCs w:val="144"/>
        </w:rPr>
      </w:pPr>
    </w:p>
    <w:p w:rsidR="002F5969" w:rsidRDefault="002F5969" w:rsidP="00A26B1D">
      <w:pPr>
        <w:jc w:val="center"/>
        <w:rPr>
          <w:b/>
          <w:sz w:val="144"/>
          <w:szCs w:val="144"/>
        </w:rPr>
      </w:pPr>
    </w:p>
    <w:p w:rsidR="002F5969" w:rsidRDefault="002F5969" w:rsidP="002F59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2F5969" w:rsidRDefault="00BA3A88" w:rsidP="002F59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2F5969" w:rsidRPr="00FA6486">
        <w:rPr>
          <w:b/>
          <w:sz w:val="36"/>
          <w:szCs w:val="36"/>
          <w:vertAlign w:val="superscript"/>
        </w:rPr>
        <w:t>th</w:t>
      </w:r>
      <w:r w:rsidR="002F5969">
        <w:rPr>
          <w:b/>
          <w:sz w:val="36"/>
          <w:szCs w:val="36"/>
        </w:rPr>
        <w:t xml:space="preserve"> Annual High School Programming Contest</w:t>
      </w:r>
    </w:p>
    <w:p w:rsidR="002F5969" w:rsidRDefault="00BA3A88" w:rsidP="002F59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2F5969" w:rsidRDefault="002F5969" w:rsidP="002F5969">
      <w:pPr>
        <w:rPr>
          <w:b/>
          <w:sz w:val="144"/>
          <w:szCs w:val="144"/>
        </w:rPr>
      </w:pPr>
    </w:p>
    <w:p w:rsidR="002F5969" w:rsidRDefault="002F5969" w:rsidP="002F5969">
      <w:pPr>
        <w:jc w:val="center"/>
        <w:rPr>
          <w:b/>
          <w:sz w:val="144"/>
          <w:szCs w:val="144"/>
        </w:rPr>
      </w:pPr>
    </w:p>
    <w:p w:rsidR="002F5969" w:rsidRPr="00D62493" w:rsidRDefault="002F5969" w:rsidP="002F5969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NISKAYUNA B</w:t>
      </w:r>
    </w:p>
    <w:p w:rsidR="002F5969" w:rsidRPr="00D62493" w:rsidRDefault="002F5969" w:rsidP="00A26B1D">
      <w:pPr>
        <w:jc w:val="center"/>
        <w:rPr>
          <w:b/>
          <w:sz w:val="144"/>
          <w:szCs w:val="144"/>
        </w:rPr>
      </w:pPr>
    </w:p>
    <w:p w:rsidR="00A26B1D" w:rsidRDefault="00A26B1D" w:rsidP="00A26B1D">
      <w:pPr>
        <w:jc w:val="center"/>
        <w:rPr>
          <w:b/>
          <w:sz w:val="144"/>
          <w:szCs w:val="144"/>
        </w:rPr>
      </w:pPr>
    </w:p>
    <w:p w:rsidR="00AC69B4" w:rsidRDefault="00AC69B4" w:rsidP="00AC69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AC69B4" w:rsidRDefault="00BA3A88" w:rsidP="00AC69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AC69B4" w:rsidRPr="00FA6486">
        <w:rPr>
          <w:b/>
          <w:sz w:val="36"/>
          <w:szCs w:val="36"/>
          <w:vertAlign w:val="superscript"/>
        </w:rPr>
        <w:t>th</w:t>
      </w:r>
      <w:r w:rsidR="00AC69B4">
        <w:rPr>
          <w:b/>
          <w:sz w:val="36"/>
          <w:szCs w:val="36"/>
        </w:rPr>
        <w:t xml:space="preserve"> Annual High School Programming Contest</w:t>
      </w:r>
    </w:p>
    <w:p w:rsidR="00AC69B4" w:rsidRDefault="00BA3A88" w:rsidP="00AC69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0A2E9C" w:rsidRDefault="00BA3A88" w:rsidP="000A2E9C">
      <w:pPr>
        <w:jc w:val="center"/>
        <w:rPr>
          <w:b/>
          <w:sz w:val="144"/>
          <w:szCs w:val="144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br w:type="page"/>
      </w:r>
    </w:p>
    <w:p w:rsidR="000A2E9C" w:rsidRDefault="000A2E9C" w:rsidP="000A2E9C">
      <w:pPr>
        <w:jc w:val="center"/>
        <w:rPr>
          <w:b/>
          <w:sz w:val="144"/>
          <w:szCs w:val="144"/>
        </w:rPr>
      </w:pPr>
    </w:p>
    <w:p w:rsidR="000A2E9C" w:rsidRPr="00D62493" w:rsidRDefault="000A2E9C" w:rsidP="000A2E9C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NISKAYUNA C</w:t>
      </w:r>
    </w:p>
    <w:p w:rsidR="000A2E9C" w:rsidRPr="00D62493" w:rsidRDefault="000A2E9C" w:rsidP="000A2E9C">
      <w:pPr>
        <w:jc w:val="center"/>
        <w:rPr>
          <w:b/>
          <w:sz w:val="144"/>
          <w:szCs w:val="144"/>
        </w:rPr>
      </w:pPr>
    </w:p>
    <w:p w:rsidR="000A2E9C" w:rsidRDefault="000A2E9C" w:rsidP="000A2E9C">
      <w:pPr>
        <w:jc w:val="center"/>
        <w:rPr>
          <w:b/>
          <w:sz w:val="144"/>
          <w:szCs w:val="144"/>
        </w:rPr>
      </w:pPr>
    </w:p>
    <w:p w:rsidR="000A2E9C" w:rsidRDefault="000A2E9C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0A2E9C" w:rsidRDefault="000A2E9C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0A2E9C" w:rsidRDefault="000A2E9C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BA3A88" w:rsidRDefault="00BA3A88">
      <w:pPr>
        <w:rPr>
          <w:b/>
          <w:sz w:val="36"/>
          <w:szCs w:val="36"/>
        </w:rPr>
      </w:pPr>
    </w:p>
    <w:p w:rsidR="00BA3A88" w:rsidRDefault="00BA3A8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A2E9C" w:rsidRDefault="00BA3A88" w:rsidP="000A2E9C">
      <w:pPr>
        <w:jc w:val="center"/>
        <w:rPr>
          <w:b/>
          <w:sz w:val="144"/>
          <w:szCs w:val="144"/>
        </w:rPr>
      </w:pPr>
      <w:r>
        <w:rPr>
          <w:b/>
          <w:sz w:val="36"/>
          <w:szCs w:val="36"/>
        </w:rPr>
        <w:lastRenderedPageBreak/>
        <w:br w:type="page"/>
      </w:r>
    </w:p>
    <w:p w:rsidR="000A2E9C" w:rsidRPr="00D62493" w:rsidRDefault="000A2E9C" w:rsidP="000A2E9C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lastRenderedPageBreak/>
        <w:t>NISKAYUNA D</w:t>
      </w:r>
    </w:p>
    <w:p w:rsidR="000A2E9C" w:rsidRPr="00D62493" w:rsidRDefault="000A2E9C" w:rsidP="000A2E9C">
      <w:pPr>
        <w:jc w:val="center"/>
        <w:rPr>
          <w:b/>
          <w:sz w:val="144"/>
          <w:szCs w:val="144"/>
        </w:rPr>
      </w:pPr>
    </w:p>
    <w:p w:rsidR="000A2E9C" w:rsidRDefault="000A2E9C" w:rsidP="000A2E9C">
      <w:pPr>
        <w:jc w:val="center"/>
        <w:rPr>
          <w:b/>
          <w:sz w:val="144"/>
          <w:szCs w:val="144"/>
        </w:rPr>
      </w:pPr>
    </w:p>
    <w:p w:rsidR="000A2E9C" w:rsidRDefault="000A2E9C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0A2E9C" w:rsidRDefault="000A2E9C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0A2E9C" w:rsidRDefault="000A2E9C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BA3A88" w:rsidRDefault="00BA3A88">
      <w:pPr>
        <w:rPr>
          <w:b/>
          <w:sz w:val="36"/>
          <w:szCs w:val="36"/>
        </w:rPr>
      </w:pPr>
    </w:p>
    <w:p w:rsidR="00BA3A88" w:rsidRDefault="00BA3A88">
      <w:pPr>
        <w:rPr>
          <w:b/>
          <w:sz w:val="36"/>
          <w:szCs w:val="36"/>
        </w:rPr>
      </w:pPr>
    </w:p>
    <w:p w:rsidR="000A2E9C" w:rsidRDefault="000A2E9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A2E9C" w:rsidRDefault="000A2E9C" w:rsidP="000A2E9C">
      <w:pPr>
        <w:jc w:val="center"/>
        <w:rPr>
          <w:b/>
          <w:sz w:val="144"/>
          <w:szCs w:val="144"/>
        </w:rPr>
      </w:pPr>
    </w:p>
    <w:p w:rsidR="000A2E9C" w:rsidRPr="00D62493" w:rsidRDefault="000A2E9C" w:rsidP="000A2E9C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NISKAYUNA E</w:t>
      </w:r>
    </w:p>
    <w:p w:rsidR="000A2E9C" w:rsidRPr="00D62493" w:rsidRDefault="000A2E9C" w:rsidP="000A2E9C">
      <w:pPr>
        <w:jc w:val="center"/>
        <w:rPr>
          <w:b/>
          <w:sz w:val="144"/>
          <w:szCs w:val="144"/>
        </w:rPr>
      </w:pPr>
    </w:p>
    <w:p w:rsidR="000A2E9C" w:rsidRDefault="000A2E9C" w:rsidP="000A2E9C">
      <w:pPr>
        <w:jc w:val="center"/>
        <w:rPr>
          <w:b/>
          <w:sz w:val="144"/>
          <w:szCs w:val="144"/>
        </w:rPr>
      </w:pPr>
    </w:p>
    <w:p w:rsidR="000A2E9C" w:rsidRDefault="000A2E9C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0A2E9C" w:rsidRDefault="000A2E9C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0A2E9C" w:rsidRDefault="000A2E9C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BA3A88" w:rsidRDefault="00BA3A88" w:rsidP="00AC69B4">
      <w:pPr>
        <w:jc w:val="center"/>
        <w:rPr>
          <w:b/>
          <w:sz w:val="36"/>
          <w:szCs w:val="36"/>
        </w:rPr>
      </w:pPr>
    </w:p>
    <w:p w:rsidR="000A2E9C" w:rsidRDefault="000A2E9C">
      <w:pPr>
        <w:rPr>
          <w:b/>
          <w:sz w:val="144"/>
          <w:szCs w:val="144"/>
        </w:rPr>
      </w:pPr>
      <w:r>
        <w:rPr>
          <w:b/>
          <w:sz w:val="144"/>
          <w:szCs w:val="144"/>
        </w:rPr>
        <w:br w:type="page"/>
      </w:r>
    </w:p>
    <w:p w:rsidR="00AC69B4" w:rsidRDefault="00AC69B4" w:rsidP="00AC69B4">
      <w:pPr>
        <w:rPr>
          <w:b/>
          <w:sz w:val="144"/>
          <w:szCs w:val="144"/>
        </w:rPr>
      </w:pPr>
    </w:p>
    <w:p w:rsidR="00AC69B4" w:rsidRDefault="00AC69B4" w:rsidP="00AC69B4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A</w:t>
      </w:r>
    </w:p>
    <w:p w:rsidR="00AC69B4" w:rsidRDefault="00AC69B4" w:rsidP="00AC69B4">
      <w:pPr>
        <w:jc w:val="center"/>
        <w:rPr>
          <w:b/>
          <w:sz w:val="144"/>
          <w:szCs w:val="144"/>
        </w:rPr>
      </w:pPr>
    </w:p>
    <w:p w:rsidR="00AC69B4" w:rsidRDefault="00AC69B4" w:rsidP="00AC69B4">
      <w:pPr>
        <w:jc w:val="center"/>
        <w:rPr>
          <w:b/>
          <w:sz w:val="144"/>
          <w:szCs w:val="144"/>
        </w:rPr>
      </w:pPr>
    </w:p>
    <w:p w:rsidR="00AC69B4" w:rsidRDefault="00AC69B4" w:rsidP="00AC69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AC69B4" w:rsidRDefault="00BA3A88" w:rsidP="00AC69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AC69B4" w:rsidRPr="00FA6486">
        <w:rPr>
          <w:b/>
          <w:sz w:val="36"/>
          <w:szCs w:val="36"/>
          <w:vertAlign w:val="superscript"/>
        </w:rPr>
        <w:t>th</w:t>
      </w:r>
      <w:r w:rsidR="00AC69B4">
        <w:rPr>
          <w:b/>
          <w:sz w:val="36"/>
          <w:szCs w:val="36"/>
        </w:rPr>
        <w:t xml:space="preserve"> Annual High School Programming Contest</w:t>
      </w:r>
    </w:p>
    <w:p w:rsidR="00AC69B4" w:rsidRDefault="00BA3A88" w:rsidP="00AC69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AC69B4" w:rsidRDefault="00AC69B4" w:rsidP="00AC69B4">
      <w:pPr>
        <w:rPr>
          <w:b/>
          <w:sz w:val="144"/>
          <w:szCs w:val="144"/>
        </w:rPr>
      </w:pPr>
    </w:p>
    <w:p w:rsidR="00AC69B4" w:rsidRDefault="00AC69B4" w:rsidP="00AC69B4">
      <w:pPr>
        <w:jc w:val="center"/>
        <w:rPr>
          <w:b/>
          <w:sz w:val="144"/>
          <w:szCs w:val="144"/>
        </w:rPr>
      </w:pPr>
    </w:p>
    <w:p w:rsidR="00AC69B4" w:rsidRPr="00D62493" w:rsidRDefault="00AC69B4" w:rsidP="00AC69B4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B</w:t>
      </w:r>
    </w:p>
    <w:p w:rsidR="00AC69B4" w:rsidRPr="00D62493" w:rsidRDefault="00AC69B4" w:rsidP="00AC69B4">
      <w:pPr>
        <w:jc w:val="center"/>
        <w:rPr>
          <w:b/>
          <w:sz w:val="144"/>
          <w:szCs w:val="144"/>
        </w:rPr>
      </w:pPr>
    </w:p>
    <w:p w:rsidR="00AC69B4" w:rsidRDefault="00AC69B4" w:rsidP="00A26B1D">
      <w:pPr>
        <w:jc w:val="center"/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F7F08" w:rsidRDefault="00BA3A8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FF7F08" w:rsidRPr="00FA6486">
        <w:rPr>
          <w:b/>
          <w:sz w:val="36"/>
          <w:szCs w:val="36"/>
          <w:vertAlign w:val="superscript"/>
        </w:rPr>
        <w:t>th</w:t>
      </w:r>
      <w:r w:rsidR="00FF7F08">
        <w:rPr>
          <w:b/>
          <w:sz w:val="36"/>
          <w:szCs w:val="36"/>
        </w:rPr>
        <w:t xml:space="preserve"> Annual High School Programming Contest</w:t>
      </w:r>
    </w:p>
    <w:p w:rsidR="00FF7F08" w:rsidRDefault="00BA3A8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FF7F08" w:rsidRDefault="00FF7F08" w:rsidP="00FF7F08">
      <w:pPr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SARATOGA A</w:t>
      </w:r>
    </w:p>
    <w:p w:rsidR="00FF7F08" w:rsidRDefault="00FF7F08" w:rsidP="00FF7F08">
      <w:pPr>
        <w:jc w:val="center"/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F7F08" w:rsidRDefault="00BA3A8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FF7F08" w:rsidRPr="00FA6486">
        <w:rPr>
          <w:b/>
          <w:sz w:val="36"/>
          <w:szCs w:val="36"/>
          <w:vertAlign w:val="superscript"/>
        </w:rPr>
        <w:t>th</w:t>
      </w:r>
      <w:r w:rsidR="00FF7F08">
        <w:rPr>
          <w:b/>
          <w:sz w:val="36"/>
          <w:szCs w:val="36"/>
        </w:rPr>
        <w:t xml:space="preserve"> Annual High School Programming Contest</w:t>
      </w:r>
    </w:p>
    <w:p w:rsidR="00FF7F08" w:rsidRDefault="00BA3A8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FF7F08" w:rsidRDefault="00FF7F08" w:rsidP="00FF7F08">
      <w:pPr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144"/>
          <w:szCs w:val="144"/>
        </w:rPr>
      </w:pPr>
    </w:p>
    <w:p w:rsidR="00FF7F08" w:rsidRPr="00D62493" w:rsidRDefault="00FF7F08" w:rsidP="00FF7F08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H</w:t>
      </w:r>
    </w:p>
    <w:p w:rsidR="00FF7F08" w:rsidRPr="00D62493" w:rsidRDefault="00FF7F08" w:rsidP="00FF7F08">
      <w:pPr>
        <w:jc w:val="center"/>
        <w:rPr>
          <w:b/>
          <w:sz w:val="144"/>
          <w:szCs w:val="144"/>
        </w:rPr>
      </w:pPr>
    </w:p>
    <w:p w:rsidR="00FF7F08" w:rsidRDefault="00FF7F08" w:rsidP="00A26B1D">
      <w:pPr>
        <w:jc w:val="center"/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FF7F08" w:rsidRDefault="00BA3A8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FF7F08" w:rsidRPr="00FA6486">
        <w:rPr>
          <w:b/>
          <w:sz w:val="36"/>
          <w:szCs w:val="36"/>
          <w:vertAlign w:val="superscript"/>
        </w:rPr>
        <w:t>th</w:t>
      </w:r>
      <w:r w:rsidR="00FF7F08">
        <w:rPr>
          <w:b/>
          <w:sz w:val="36"/>
          <w:szCs w:val="36"/>
        </w:rPr>
        <w:t xml:space="preserve"> Annual High School Programming Contest</w:t>
      </w:r>
    </w:p>
    <w:p w:rsidR="00FF7F08" w:rsidRDefault="00BA3A88" w:rsidP="00FF7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FF7F08" w:rsidRDefault="00FF7F08" w:rsidP="00FF7F08">
      <w:pPr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144"/>
          <w:szCs w:val="144"/>
        </w:rPr>
      </w:pPr>
    </w:p>
    <w:p w:rsidR="00FF7F08" w:rsidRDefault="00FF7F08" w:rsidP="00FF7F08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SHAKER </w:t>
      </w:r>
      <w:r w:rsidRPr="000A2E9C">
        <w:rPr>
          <w:rFonts w:ascii="Courier New" w:hAnsi="Courier New" w:cs="Courier New"/>
          <w:b/>
          <w:sz w:val="144"/>
          <w:szCs w:val="144"/>
        </w:rPr>
        <w:t>I</w:t>
      </w:r>
    </w:p>
    <w:p w:rsidR="00ED3CF7" w:rsidRDefault="00ED3CF7" w:rsidP="00FF7F08">
      <w:pPr>
        <w:jc w:val="center"/>
        <w:rPr>
          <w:b/>
          <w:sz w:val="144"/>
          <w:szCs w:val="144"/>
        </w:rPr>
      </w:pPr>
    </w:p>
    <w:p w:rsidR="00ED3CF7" w:rsidRDefault="00ED3CF7" w:rsidP="00FF7F08">
      <w:pPr>
        <w:jc w:val="center"/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ED3CF7" w:rsidRDefault="00BA3A88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ED3CF7" w:rsidRPr="00FA6486">
        <w:rPr>
          <w:b/>
          <w:sz w:val="36"/>
          <w:szCs w:val="36"/>
          <w:vertAlign w:val="superscript"/>
        </w:rPr>
        <w:t>th</w:t>
      </w:r>
      <w:r w:rsidR="00ED3CF7">
        <w:rPr>
          <w:b/>
          <w:sz w:val="36"/>
          <w:szCs w:val="36"/>
        </w:rPr>
        <w:t xml:space="preserve"> Annual High School Programming Contest</w:t>
      </w:r>
    </w:p>
    <w:p w:rsidR="00ED3CF7" w:rsidRDefault="00BA3A88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ED3CF7" w:rsidRDefault="00ED3CF7" w:rsidP="00ED3CF7">
      <w:pPr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SARATOGA B</w:t>
      </w:r>
    </w:p>
    <w:p w:rsidR="00ED3CF7" w:rsidRDefault="00ED3CF7" w:rsidP="00ED3CF7">
      <w:pPr>
        <w:jc w:val="center"/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ED3CF7" w:rsidRDefault="00BA3A88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ED3CF7" w:rsidRPr="00FA6486">
        <w:rPr>
          <w:b/>
          <w:sz w:val="36"/>
          <w:szCs w:val="36"/>
          <w:vertAlign w:val="superscript"/>
        </w:rPr>
        <w:t>th</w:t>
      </w:r>
      <w:r w:rsidR="00ED3CF7">
        <w:rPr>
          <w:b/>
          <w:sz w:val="36"/>
          <w:szCs w:val="36"/>
        </w:rPr>
        <w:t xml:space="preserve"> Annual High School Programming Contest</w:t>
      </w:r>
    </w:p>
    <w:p w:rsidR="00ED3CF7" w:rsidRDefault="00BA3A88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ED3CF7" w:rsidRDefault="00ED3CF7" w:rsidP="00ED3CF7">
      <w:pPr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144"/>
          <w:szCs w:val="144"/>
        </w:rPr>
      </w:pPr>
    </w:p>
    <w:p w:rsidR="00ED3CF7" w:rsidRPr="00D62493" w:rsidRDefault="00ED3CF7" w:rsidP="00ED3CF7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SHENENDEHOWA F</w:t>
      </w:r>
    </w:p>
    <w:p w:rsidR="00ED3CF7" w:rsidRPr="00D62493" w:rsidRDefault="00ED3CF7" w:rsidP="00ED3CF7">
      <w:pPr>
        <w:jc w:val="center"/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ED3CF7" w:rsidRDefault="00BA3A88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ED3CF7" w:rsidRPr="00FA6486">
        <w:rPr>
          <w:b/>
          <w:sz w:val="36"/>
          <w:szCs w:val="36"/>
          <w:vertAlign w:val="superscript"/>
        </w:rPr>
        <w:t>th</w:t>
      </w:r>
      <w:r w:rsidR="00ED3CF7">
        <w:rPr>
          <w:b/>
          <w:sz w:val="36"/>
          <w:szCs w:val="36"/>
        </w:rPr>
        <w:t xml:space="preserve"> Annual High School Programming Contest</w:t>
      </w:r>
    </w:p>
    <w:p w:rsidR="00ED3CF7" w:rsidRDefault="00BA3A88" w:rsidP="00ED3C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ED3CF7" w:rsidRDefault="00ED3CF7" w:rsidP="00ED3CF7">
      <w:pPr>
        <w:rPr>
          <w:b/>
          <w:sz w:val="144"/>
          <w:szCs w:val="144"/>
        </w:rPr>
      </w:pPr>
    </w:p>
    <w:p w:rsidR="00ED3CF7" w:rsidRDefault="00ED3CF7" w:rsidP="00ED3CF7">
      <w:pPr>
        <w:jc w:val="center"/>
        <w:rPr>
          <w:b/>
          <w:sz w:val="144"/>
          <w:szCs w:val="144"/>
        </w:rPr>
      </w:pPr>
    </w:p>
    <w:p w:rsidR="00ED3CF7" w:rsidRPr="00D62493" w:rsidRDefault="00ED3CF7" w:rsidP="00ED3CF7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SHENENDEHOWA B</w:t>
      </w:r>
    </w:p>
    <w:p w:rsidR="00ED3CF7" w:rsidRPr="00D62493" w:rsidRDefault="00ED3CF7" w:rsidP="00FF7F08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416D23" w:rsidRDefault="00BA3A88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416D23" w:rsidRPr="00FA6486">
        <w:rPr>
          <w:b/>
          <w:sz w:val="36"/>
          <w:szCs w:val="36"/>
          <w:vertAlign w:val="superscript"/>
        </w:rPr>
        <w:t>th</w:t>
      </w:r>
      <w:r w:rsidR="00416D23">
        <w:rPr>
          <w:b/>
          <w:sz w:val="36"/>
          <w:szCs w:val="36"/>
        </w:rPr>
        <w:t xml:space="preserve"> Annual High School Programming Contest</w:t>
      </w:r>
    </w:p>
    <w:p w:rsidR="00416D23" w:rsidRDefault="00BA3A88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416D23" w:rsidRDefault="00416D23" w:rsidP="00416D23">
      <w:pPr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SARATOGA C</w:t>
      </w: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416D23" w:rsidRDefault="00BA3A88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416D23" w:rsidRPr="00FA6486">
        <w:rPr>
          <w:b/>
          <w:sz w:val="36"/>
          <w:szCs w:val="36"/>
          <w:vertAlign w:val="superscript"/>
        </w:rPr>
        <w:t>th</w:t>
      </w:r>
      <w:r w:rsidR="00416D23">
        <w:rPr>
          <w:b/>
          <w:sz w:val="36"/>
          <w:szCs w:val="36"/>
        </w:rPr>
        <w:t xml:space="preserve"> Annual High School Programming Contest</w:t>
      </w:r>
    </w:p>
    <w:p w:rsidR="00416D23" w:rsidRDefault="00BA3A88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416D23" w:rsidRDefault="00416D23" w:rsidP="00416D23">
      <w:pPr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Pr="00D62493" w:rsidRDefault="00416D23" w:rsidP="00416D23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J</w:t>
      </w:r>
    </w:p>
    <w:p w:rsidR="00416D23" w:rsidRPr="00D62493" w:rsidRDefault="00416D23" w:rsidP="00416D23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416D23" w:rsidRDefault="00BA3A88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416D23" w:rsidRPr="00FA6486">
        <w:rPr>
          <w:b/>
          <w:sz w:val="36"/>
          <w:szCs w:val="36"/>
          <w:vertAlign w:val="superscript"/>
        </w:rPr>
        <w:t>th</w:t>
      </w:r>
      <w:r w:rsidR="00416D23">
        <w:rPr>
          <w:b/>
          <w:sz w:val="36"/>
          <w:szCs w:val="36"/>
        </w:rPr>
        <w:t xml:space="preserve"> Annual High School Programming Contest</w:t>
      </w:r>
    </w:p>
    <w:p w:rsidR="00416D23" w:rsidRDefault="00BA3A88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416D23" w:rsidRDefault="00416D23" w:rsidP="00416D23">
      <w:pPr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K</w:t>
      </w: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416D23" w:rsidRDefault="00BA3A88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416D23" w:rsidRPr="00FA6486">
        <w:rPr>
          <w:b/>
          <w:sz w:val="36"/>
          <w:szCs w:val="36"/>
          <w:vertAlign w:val="superscript"/>
        </w:rPr>
        <w:t>th</w:t>
      </w:r>
      <w:r w:rsidR="00416D23">
        <w:rPr>
          <w:b/>
          <w:sz w:val="36"/>
          <w:szCs w:val="36"/>
        </w:rPr>
        <w:t xml:space="preserve"> Annual High School Programming Contest</w:t>
      </w:r>
    </w:p>
    <w:p w:rsidR="00416D23" w:rsidRDefault="00BA3A88" w:rsidP="00416D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416D23" w:rsidRDefault="00416D23" w:rsidP="00416D23">
      <w:pPr>
        <w:rPr>
          <w:b/>
          <w:sz w:val="144"/>
          <w:szCs w:val="144"/>
        </w:rPr>
      </w:pPr>
    </w:p>
    <w:p w:rsidR="00416D23" w:rsidRDefault="00416D23" w:rsidP="00416D23">
      <w:pPr>
        <w:jc w:val="center"/>
        <w:rPr>
          <w:b/>
          <w:sz w:val="144"/>
          <w:szCs w:val="144"/>
        </w:rPr>
      </w:pPr>
    </w:p>
    <w:p w:rsidR="00416D23" w:rsidRDefault="00B17E21" w:rsidP="00416D23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L</w:t>
      </w:r>
    </w:p>
    <w:p w:rsidR="00B17E21" w:rsidRDefault="00B17E21" w:rsidP="00416D23">
      <w:pPr>
        <w:jc w:val="center"/>
        <w:rPr>
          <w:b/>
          <w:sz w:val="144"/>
          <w:szCs w:val="144"/>
        </w:rPr>
      </w:pPr>
    </w:p>
    <w:p w:rsidR="00B17E21" w:rsidRDefault="00B17E21" w:rsidP="00416D23">
      <w:pPr>
        <w:jc w:val="center"/>
        <w:rPr>
          <w:b/>
          <w:sz w:val="144"/>
          <w:szCs w:val="144"/>
        </w:rPr>
      </w:pPr>
    </w:p>
    <w:p w:rsidR="00B17E21" w:rsidRDefault="00B17E21" w:rsidP="00B17E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B17E21" w:rsidRDefault="00BA3A88" w:rsidP="00B17E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="00B17E21" w:rsidRPr="00FA6486">
        <w:rPr>
          <w:b/>
          <w:sz w:val="36"/>
          <w:szCs w:val="36"/>
          <w:vertAlign w:val="superscript"/>
        </w:rPr>
        <w:t>th</w:t>
      </w:r>
      <w:r w:rsidR="00B17E21">
        <w:rPr>
          <w:b/>
          <w:sz w:val="36"/>
          <w:szCs w:val="36"/>
        </w:rPr>
        <w:t xml:space="preserve"> Annual High School Programming Contest</w:t>
      </w:r>
    </w:p>
    <w:p w:rsidR="00B17E21" w:rsidRDefault="00BA3A88" w:rsidP="00B17E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B17E21" w:rsidRDefault="00B17E21" w:rsidP="00B17E21">
      <w:pPr>
        <w:rPr>
          <w:b/>
          <w:sz w:val="144"/>
          <w:szCs w:val="144"/>
        </w:rPr>
      </w:pPr>
    </w:p>
    <w:p w:rsidR="00B17E21" w:rsidRDefault="00B17E21" w:rsidP="00B17E21">
      <w:pPr>
        <w:jc w:val="center"/>
        <w:rPr>
          <w:b/>
          <w:sz w:val="144"/>
          <w:szCs w:val="144"/>
        </w:rPr>
      </w:pPr>
    </w:p>
    <w:p w:rsidR="0089135A" w:rsidRDefault="00B17E21" w:rsidP="0089135A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SHAKER M</w:t>
      </w:r>
    </w:p>
    <w:p w:rsidR="000A2E9C" w:rsidRDefault="000A2E9C" w:rsidP="0089135A">
      <w:pPr>
        <w:jc w:val="center"/>
        <w:rPr>
          <w:b/>
          <w:sz w:val="144"/>
          <w:szCs w:val="144"/>
        </w:rPr>
      </w:pPr>
      <w:bookmarkStart w:id="0" w:name="_GoBack"/>
      <w:bookmarkEnd w:id="0"/>
    </w:p>
    <w:p w:rsidR="000A2E9C" w:rsidRPr="00D62493" w:rsidRDefault="000A2E9C" w:rsidP="0089135A">
      <w:pPr>
        <w:jc w:val="center"/>
        <w:rPr>
          <w:b/>
          <w:sz w:val="144"/>
          <w:szCs w:val="144"/>
        </w:rPr>
      </w:pPr>
    </w:p>
    <w:p w:rsidR="000A2E9C" w:rsidRDefault="000A2E9C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Siena College</w:t>
      </w:r>
    </w:p>
    <w:p w:rsidR="000A2E9C" w:rsidRDefault="000A2E9C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28</w:t>
      </w:r>
      <w:r w:rsidRPr="00FA6486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Annual High School Programming Contest</w:t>
      </w:r>
    </w:p>
    <w:p w:rsidR="000A2E9C" w:rsidRDefault="000A2E9C" w:rsidP="000A2E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27, 2015</w:t>
      </w:r>
    </w:p>
    <w:p w:rsidR="00FF7F08" w:rsidRPr="00D62493" w:rsidRDefault="00FF7F08" w:rsidP="00A26B1D">
      <w:pPr>
        <w:jc w:val="center"/>
        <w:rPr>
          <w:b/>
          <w:sz w:val="144"/>
          <w:szCs w:val="144"/>
        </w:rPr>
      </w:pPr>
    </w:p>
    <w:sectPr w:rsidR="00FF7F08" w:rsidRPr="00D62493" w:rsidSect="0089135A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93"/>
    <w:rsid w:val="00043D37"/>
    <w:rsid w:val="000A1120"/>
    <w:rsid w:val="000A2E9C"/>
    <w:rsid w:val="000C23BB"/>
    <w:rsid w:val="001A3405"/>
    <w:rsid w:val="001E5B56"/>
    <w:rsid w:val="002F5969"/>
    <w:rsid w:val="00332D86"/>
    <w:rsid w:val="003D1CAA"/>
    <w:rsid w:val="003F1966"/>
    <w:rsid w:val="00416D23"/>
    <w:rsid w:val="00652FE8"/>
    <w:rsid w:val="00697A18"/>
    <w:rsid w:val="00800E11"/>
    <w:rsid w:val="0089135A"/>
    <w:rsid w:val="00930CD7"/>
    <w:rsid w:val="00A26B1D"/>
    <w:rsid w:val="00A66F9C"/>
    <w:rsid w:val="00AC69B4"/>
    <w:rsid w:val="00B17E21"/>
    <w:rsid w:val="00B473A5"/>
    <w:rsid w:val="00B953C1"/>
    <w:rsid w:val="00BA3A88"/>
    <w:rsid w:val="00C24ED9"/>
    <w:rsid w:val="00C81CB5"/>
    <w:rsid w:val="00CD0785"/>
    <w:rsid w:val="00D62493"/>
    <w:rsid w:val="00DD2C28"/>
    <w:rsid w:val="00EC593A"/>
    <w:rsid w:val="00ED3CF7"/>
    <w:rsid w:val="00EE7031"/>
    <w:rsid w:val="00EF2275"/>
    <w:rsid w:val="00FA6486"/>
    <w:rsid w:val="00FE17E6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74ED9-770E-428A-A191-2281C6803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490BE264</Template>
  <TotalTime>16</TotalTime>
  <Pages>42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Siena College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 Department</dc:creator>
  <cp:lastModifiedBy>Matthews, Jim</cp:lastModifiedBy>
  <cp:revision>3</cp:revision>
  <dcterms:created xsi:type="dcterms:W3CDTF">2015-03-27T14:22:00Z</dcterms:created>
  <dcterms:modified xsi:type="dcterms:W3CDTF">2015-03-27T14:37:00Z</dcterms:modified>
</cp:coreProperties>
</file>